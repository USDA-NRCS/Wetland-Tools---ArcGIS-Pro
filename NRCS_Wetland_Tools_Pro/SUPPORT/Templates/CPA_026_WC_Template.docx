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DA55" w14:textId="13B91911" w:rsidR="00BC2938" w:rsidRDefault="00BC2938" w:rsidP="00F8583D">
      <w:pPr>
        <w:pStyle w:val="NoSpacing"/>
        <w:spacing w:after="240"/>
        <w:jc w:val="center"/>
        <w:rPr>
          <w:b/>
          <w:bCs/>
          <w:spacing w:val="-2"/>
        </w:rPr>
      </w:pPr>
      <w:r w:rsidRPr="00BC2938">
        <w:rPr>
          <w:b/>
          <w:bCs/>
        </w:rPr>
        <w:t>CERTIFIED</w:t>
      </w:r>
      <w:r w:rsidRPr="00BC2938">
        <w:rPr>
          <w:b/>
          <w:bCs/>
          <w:spacing w:val="-9"/>
        </w:rPr>
        <w:t xml:space="preserve"> </w:t>
      </w:r>
      <w:r w:rsidRPr="00BC2938">
        <w:rPr>
          <w:b/>
          <w:bCs/>
        </w:rPr>
        <w:t>WETLAND</w:t>
      </w:r>
      <w:r w:rsidRPr="00BC2938">
        <w:rPr>
          <w:b/>
          <w:bCs/>
          <w:spacing w:val="-6"/>
        </w:rPr>
        <w:t xml:space="preserve"> </w:t>
      </w:r>
      <w:r w:rsidRPr="00BC2938">
        <w:rPr>
          <w:b/>
          <w:bCs/>
          <w:spacing w:val="-2"/>
        </w:rPr>
        <w:t>DETERMINATION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795"/>
        <w:gridCol w:w="4081"/>
        <w:gridCol w:w="4104"/>
      </w:tblGrid>
      <w:tr w:rsidR="00BC2938" w14:paraId="6EAF36E0" w14:textId="77777777" w:rsidTr="00214D0B">
        <w:trPr>
          <w:trHeight w:val="512"/>
        </w:trPr>
        <w:tc>
          <w:tcPr>
            <w:tcW w:w="1730" w:type="dxa"/>
          </w:tcPr>
          <w:p w14:paraId="599B23D8" w14:textId="77777777" w:rsidR="00BC2938" w:rsidRDefault="00BC2938" w:rsidP="00BC293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42"/>
              </w:rPr>
              <w:t xml:space="preserve">  </w:t>
            </w:r>
            <w:r>
              <w:rPr>
                <w:b/>
                <w:spacing w:val="-2"/>
              </w:rPr>
              <w:t>Name:</w:t>
            </w:r>
          </w:p>
        </w:tc>
        <w:tc>
          <w:tcPr>
            <w:tcW w:w="4876" w:type="dxa"/>
            <w:gridSpan w:val="2"/>
          </w:tcPr>
          <w:p w14:paraId="2FBB0124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[‘client’] }}</w:t>
            </w:r>
          </w:p>
        </w:tc>
        <w:tc>
          <w:tcPr>
            <w:tcW w:w="4104" w:type="dxa"/>
          </w:tcPr>
          <w:p w14:paraId="34279C98" w14:textId="77777777" w:rsidR="00BC2938" w:rsidRDefault="00BC2938" w:rsidP="00BC2938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 xml:space="preserve">Location </w:t>
            </w:r>
            <w:r>
              <w:rPr>
                <w:b/>
                <w:spacing w:val="-2"/>
              </w:rPr>
              <w:t xml:space="preserve">County: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county_name</w:t>
            </w:r>
            <w:proofErr w:type="spellEnd"/>
            <w:r>
              <w:t>’] }}</w:t>
            </w:r>
          </w:p>
        </w:tc>
      </w:tr>
      <w:tr w:rsidR="00BC2938" w14:paraId="11D053BC" w14:textId="77777777" w:rsidTr="00214D0B">
        <w:trPr>
          <w:trHeight w:val="597"/>
        </w:trPr>
        <w:tc>
          <w:tcPr>
            <w:tcW w:w="1730" w:type="dxa"/>
          </w:tcPr>
          <w:p w14:paraId="52D93067" w14:textId="77777777" w:rsidR="00BC2938" w:rsidRDefault="00BC2938" w:rsidP="00BC293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  <w:spacing w:val="-2"/>
              </w:rPr>
              <w:t>Address:</w:t>
            </w:r>
          </w:p>
        </w:tc>
        <w:tc>
          <w:tcPr>
            <w:tcW w:w="4876" w:type="dxa"/>
            <w:gridSpan w:val="2"/>
          </w:tcPr>
          <w:p w14:paraId="7122B129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[‘street’] }}</w:t>
            </w:r>
          </w:p>
          <w:p w14:paraId="5AF3789D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 xml:space="preserve">[‘city’] }}, {{ </w:t>
            </w:r>
            <w:proofErr w:type="spellStart"/>
            <w:r>
              <w:t>admin_data</w:t>
            </w:r>
            <w:proofErr w:type="spellEnd"/>
            <w:r>
              <w:t xml:space="preserve">[‘state’] }} {{ </w:t>
            </w:r>
            <w:proofErr w:type="spellStart"/>
            <w:r>
              <w:t>admin_data</w:t>
            </w:r>
            <w:proofErr w:type="spellEnd"/>
            <w:r>
              <w:t>[‘zip’] }}</w:t>
            </w:r>
          </w:p>
        </w:tc>
        <w:tc>
          <w:tcPr>
            <w:tcW w:w="4104" w:type="dxa"/>
          </w:tcPr>
          <w:p w14:paraId="49670FA7" w14:textId="77777777" w:rsidR="00BC2938" w:rsidRDefault="00BC2938" w:rsidP="00BC2938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>Admin.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 xml:space="preserve">County: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admin_county_name</w:t>
            </w:r>
            <w:proofErr w:type="spellEnd"/>
            <w:r>
              <w:t>’] }}</w:t>
            </w:r>
          </w:p>
        </w:tc>
      </w:tr>
      <w:tr w:rsidR="00BC2938" w14:paraId="72245E52" w14:textId="77777777" w:rsidTr="00214D0B">
        <w:trPr>
          <w:trHeight w:val="291"/>
        </w:trPr>
        <w:tc>
          <w:tcPr>
            <w:tcW w:w="2525" w:type="dxa"/>
            <w:gridSpan w:val="2"/>
          </w:tcPr>
          <w:p w14:paraId="00291384" w14:textId="77777777" w:rsidR="00BC2938" w:rsidRDefault="00BC2938" w:rsidP="00BC293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 xml:space="preserve">Request </w:t>
            </w:r>
            <w:r>
              <w:rPr>
                <w:b/>
                <w:spacing w:val="-4"/>
              </w:rPr>
              <w:t>Form:</w:t>
            </w:r>
          </w:p>
        </w:tc>
        <w:tc>
          <w:tcPr>
            <w:tcW w:w="4081" w:type="dxa"/>
          </w:tcPr>
          <w:p w14:paraId="42DE559E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request_type</w:t>
            </w:r>
            <w:proofErr w:type="spellEnd"/>
            <w:r>
              <w:t>’] }}</w:t>
            </w:r>
          </w:p>
        </w:tc>
        <w:tc>
          <w:tcPr>
            <w:tcW w:w="4104" w:type="dxa"/>
          </w:tcPr>
          <w:p w14:paraId="66875DBF" w14:textId="77777777" w:rsidR="00BC2938" w:rsidRDefault="00BC2938" w:rsidP="00BC2938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b/>
                <w:spacing w:val="41"/>
              </w:rPr>
              <w:t xml:space="preserve">  </w:t>
            </w:r>
            <w:r>
              <w:rPr>
                <w:b/>
              </w:rPr>
              <w:t>Farm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 xml:space="preserve">Number: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farm_number</w:t>
            </w:r>
            <w:proofErr w:type="spellEnd"/>
            <w:r>
              <w:t>’] }}</w:t>
            </w:r>
          </w:p>
        </w:tc>
      </w:tr>
      <w:tr w:rsidR="00BC2938" w14:paraId="5EB87B2F" w14:textId="77777777" w:rsidTr="00214D0B">
        <w:trPr>
          <w:trHeight w:val="309"/>
        </w:trPr>
        <w:tc>
          <w:tcPr>
            <w:tcW w:w="2525" w:type="dxa"/>
            <w:gridSpan w:val="2"/>
          </w:tcPr>
          <w:p w14:paraId="78436C3E" w14:textId="77777777" w:rsidR="00BC2938" w:rsidRDefault="00BC2938" w:rsidP="00BC2938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7.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 xml:space="preserve">Request </w:t>
            </w:r>
            <w:r>
              <w:rPr>
                <w:b/>
                <w:spacing w:val="-4"/>
              </w:rPr>
              <w:t>Date:</w:t>
            </w:r>
          </w:p>
        </w:tc>
        <w:tc>
          <w:tcPr>
            <w:tcW w:w="4081" w:type="dxa"/>
          </w:tcPr>
          <w:p w14:paraId="4D9C7B7C" w14:textId="77777777" w:rsidR="00BC2938" w:rsidRDefault="00BC2938" w:rsidP="00BC2938">
            <w:pPr>
              <w:pStyle w:val="TableParagraph"/>
            </w:pP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request_date</w:t>
            </w:r>
            <w:proofErr w:type="spellEnd"/>
            <w:r>
              <w:t>’] }}</w:t>
            </w:r>
          </w:p>
        </w:tc>
        <w:tc>
          <w:tcPr>
            <w:tcW w:w="4104" w:type="dxa"/>
          </w:tcPr>
          <w:p w14:paraId="073A32B8" w14:textId="77777777" w:rsidR="00BC2938" w:rsidRDefault="00BC2938" w:rsidP="00BC2938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8.</w:t>
            </w:r>
            <w:r>
              <w:rPr>
                <w:b/>
                <w:spacing w:val="40"/>
              </w:rPr>
              <w:t xml:space="preserve">  </w:t>
            </w:r>
            <w:r>
              <w:rPr>
                <w:b/>
              </w:rPr>
              <w:t>Tract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 xml:space="preserve">Number: </w:t>
            </w:r>
            <w:proofErr w:type="gramStart"/>
            <w:r>
              <w:t xml:space="preserve">{{ </w:t>
            </w:r>
            <w:proofErr w:type="spellStart"/>
            <w:r>
              <w:t>admin</w:t>
            </w:r>
            <w:proofErr w:type="gramEnd"/>
            <w:r>
              <w:t>_data</w:t>
            </w:r>
            <w:proofErr w:type="spellEnd"/>
            <w:r>
              <w:t>[‘</w:t>
            </w:r>
            <w:proofErr w:type="spellStart"/>
            <w:r>
              <w:t>tract_number</w:t>
            </w:r>
            <w:proofErr w:type="spellEnd"/>
            <w:r>
              <w:t>’] }}</w:t>
            </w:r>
          </w:p>
        </w:tc>
      </w:tr>
    </w:tbl>
    <w:p w14:paraId="101B3FEE" w14:textId="6272D24D" w:rsidR="00BC2938" w:rsidRDefault="00BC2938" w:rsidP="00214D0B">
      <w:pPr>
        <w:spacing w:before="240" w:after="240"/>
        <w:ind w:right="510"/>
      </w:pPr>
      <w:r>
        <w:t>This</w:t>
      </w:r>
      <w:r>
        <w:rPr>
          <w:spacing w:val="-2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wetland</w:t>
      </w:r>
      <w:r>
        <w:rPr>
          <w:spacing w:val="-2"/>
        </w:rPr>
        <w:t xml:space="preserve"> </w:t>
      </w:r>
      <w:r>
        <w:t>determination</w:t>
      </w:r>
      <w:r>
        <w:rPr>
          <w:spacing w:val="-5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wetland</w:t>
      </w:r>
      <w:r>
        <w:rPr>
          <w:spacing w:val="-2"/>
        </w:rPr>
        <w:t xml:space="preserve"> </w:t>
      </w:r>
      <w:r>
        <w:t>conservation</w:t>
      </w:r>
      <w:r>
        <w:rPr>
          <w:spacing w:val="-2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1985</w:t>
      </w:r>
      <w:r>
        <w:rPr>
          <w:spacing w:val="-2"/>
        </w:rPr>
        <w:t xml:space="preserve"> </w:t>
      </w:r>
      <w:r>
        <w:t>Food Security Act, as amended.</w:t>
      </w:r>
      <w:r>
        <w:rPr>
          <w:spacing w:val="40"/>
        </w:rPr>
        <w:t xml:space="preserve"> </w:t>
      </w:r>
      <w:r>
        <w:t xml:space="preserve">See the attached </w:t>
      </w:r>
      <w:r>
        <w:rPr>
          <w:u w:val="single"/>
        </w:rPr>
        <w:t>Definitions of Wetland Labels and Uses</w:t>
      </w:r>
      <w:r>
        <w:t xml:space="preserve"> for additional information and currently authorized activities under the Act.</w:t>
      </w:r>
    </w:p>
    <w:tbl>
      <w:tblPr>
        <w:tblW w:w="0" w:type="auto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9"/>
        <w:gridCol w:w="1364"/>
        <w:gridCol w:w="2244"/>
        <w:gridCol w:w="2549"/>
      </w:tblGrid>
      <w:tr w:rsidR="00282F14" w14:paraId="3464F340" w14:textId="77777777" w:rsidTr="00282F14">
        <w:trPr>
          <w:trHeight w:val="505"/>
        </w:trPr>
        <w:tc>
          <w:tcPr>
            <w:tcW w:w="2779" w:type="dxa"/>
          </w:tcPr>
          <w:p w14:paraId="7A2C4160" w14:textId="77777777" w:rsidR="00282F14" w:rsidRDefault="00282F14" w:rsidP="00282F14">
            <w:pPr>
              <w:pStyle w:val="TableParagraph"/>
              <w:spacing w:line="251" w:lineRule="exact"/>
              <w:ind w:left="1088" w:right="1077"/>
              <w:jc w:val="center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64" w:type="dxa"/>
          </w:tcPr>
          <w:p w14:paraId="0ED503E7" w14:textId="77777777" w:rsidR="00282F14" w:rsidRDefault="00282F14" w:rsidP="00282F14">
            <w:pPr>
              <w:pStyle w:val="TableParagraph"/>
              <w:spacing w:line="251" w:lineRule="exact"/>
              <w:ind w:left="362"/>
              <w:rPr>
                <w:b/>
              </w:rPr>
            </w:pPr>
            <w:r>
              <w:rPr>
                <w:b/>
                <w:spacing w:val="-2"/>
              </w:rPr>
              <w:t>Label</w:t>
            </w:r>
          </w:p>
        </w:tc>
        <w:tc>
          <w:tcPr>
            <w:tcW w:w="2244" w:type="dxa"/>
          </w:tcPr>
          <w:p w14:paraId="1D036A7F" w14:textId="77777777" w:rsidR="00282F14" w:rsidRDefault="00282F14" w:rsidP="00282F14">
            <w:pPr>
              <w:pStyle w:val="TableParagraph"/>
              <w:spacing w:line="251" w:lineRule="exact"/>
              <w:ind w:left="333" w:right="247"/>
              <w:jc w:val="center"/>
              <w:rPr>
                <w:b/>
              </w:rPr>
            </w:pPr>
            <w:r>
              <w:rPr>
                <w:b/>
              </w:rPr>
              <w:t xml:space="preserve">Occurrence </w:t>
            </w:r>
            <w:r>
              <w:rPr>
                <w:b/>
                <w:spacing w:val="-4"/>
              </w:rPr>
              <w:t>Year</w:t>
            </w:r>
          </w:p>
          <w:p w14:paraId="271938BE" w14:textId="77777777" w:rsidR="00282F14" w:rsidRDefault="00282F14" w:rsidP="00282F14">
            <w:pPr>
              <w:pStyle w:val="TableParagraph"/>
              <w:spacing w:line="235" w:lineRule="exact"/>
              <w:ind w:left="332" w:right="247"/>
              <w:jc w:val="center"/>
              <w:rPr>
                <w:b/>
              </w:rPr>
            </w:pPr>
            <w:r>
              <w:rPr>
                <w:b/>
                <w:spacing w:val="-2"/>
              </w:rPr>
              <w:t>(CW+YEAR)</w:t>
            </w:r>
          </w:p>
        </w:tc>
        <w:tc>
          <w:tcPr>
            <w:tcW w:w="2549" w:type="dxa"/>
          </w:tcPr>
          <w:p w14:paraId="0DA2AA1E" w14:textId="77777777" w:rsidR="00282F14" w:rsidRDefault="00282F14" w:rsidP="00282F14">
            <w:pPr>
              <w:pStyle w:val="TableParagraph"/>
              <w:spacing w:line="251" w:lineRule="exact"/>
              <w:ind w:left="875" w:right="868"/>
              <w:jc w:val="center"/>
              <w:rPr>
                <w:b/>
              </w:rPr>
            </w:pPr>
            <w:r>
              <w:rPr>
                <w:b/>
                <w:spacing w:val="-2"/>
              </w:rPr>
              <w:t>Acreage</w:t>
            </w:r>
          </w:p>
        </w:tc>
      </w:tr>
      <w:tr w:rsidR="00282F14" w14:paraId="3F0317E4" w14:textId="77777777" w:rsidTr="007E7B1A">
        <w:trPr>
          <w:trHeight w:val="432"/>
        </w:trPr>
        <w:tc>
          <w:tcPr>
            <w:tcW w:w="8936" w:type="dxa"/>
            <w:gridSpan w:val="4"/>
          </w:tcPr>
          <w:p w14:paraId="1FD4BA7D" w14:textId="77777777" w:rsidR="00282F14" w:rsidRDefault="00282F14" w:rsidP="00282F14">
            <w:pPr>
              <w:pStyle w:val="TableParagraph"/>
            </w:pPr>
            <w:r>
              <w:t xml:space="preserve"> {%tr for row in data_026_pg1 %}</w:t>
            </w:r>
          </w:p>
        </w:tc>
      </w:tr>
      <w:tr w:rsidR="00282F14" w14:paraId="77B6B76E" w14:textId="77777777" w:rsidTr="007E7B1A">
        <w:trPr>
          <w:trHeight w:val="432"/>
        </w:trPr>
        <w:tc>
          <w:tcPr>
            <w:tcW w:w="2779" w:type="dxa"/>
          </w:tcPr>
          <w:p w14:paraId="74B84E6E" w14:textId="77777777" w:rsidR="00282F14" w:rsidRDefault="00282F14" w:rsidP="00282F14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</w:t>
            </w:r>
            <w:proofErr w:type="spellStart"/>
            <w:r>
              <w:t>clu</w:t>
            </w:r>
            <w:proofErr w:type="spellEnd"/>
            <w:r>
              <w:t>’] }}</w:t>
            </w:r>
          </w:p>
        </w:tc>
        <w:tc>
          <w:tcPr>
            <w:tcW w:w="1364" w:type="dxa"/>
          </w:tcPr>
          <w:p w14:paraId="5DA5D289" w14:textId="77777777" w:rsidR="00282F14" w:rsidRDefault="00282F14" w:rsidP="00282F14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[‘label’] }}</w:t>
            </w:r>
          </w:p>
        </w:tc>
        <w:tc>
          <w:tcPr>
            <w:tcW w:w="2244" w:type="dxa"/>
          </w:tcPr>
          <w:p w14:paraId="3D8AC649" w14:textId="77777777" w:rsidR="00282F14" w:rsidRDefault="00282F14" w:rsidP="00282F14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[‘year’] }}</w:t>
            </w:r>
          </w:p>
        </w:tc>
        <w:tc>
          <w:tcPr>
            <w:tcW w:w="2549" w:type="dxa"/>
          </w:tcPr>
          <w:p w14:paraId="0FE5A34F" w14:textId="77777777" w:rsidR="00282F14" w:rsidRDefault="00282F14" w:rsidP="00282F14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[‘acres’] }}</w:t>
            </w:r>
          </w:p>
        </w:tc>
      </w:tr>
      <w:tr w:rsidR="00282F14" w14:paraId="42C1AC6B" w14:textId="77777777" w:rsidTr="007E7B1A">
        <w:trPr>
          <w:trHeight w:val="432"/>
        </w:trPr>
        <w:tc>
          <w:tcPr>
            <w:tcW w:w="8936" w:type="dxa"/>
            <w:gridSpan w:val="4"/>
          </w:tcPr>
          <w:p w14:paraId="37A7FDD5" w14:textId="77777777" w:rsidR="00282F14" w:rsidRDefault="00282F14" w:rsidP="00282F14">
            <w:pPr>
              <w:pStyle w:val="TableParagraph"/>
            </w:pPr>
            <w:r>
              <w:t xml:space="preserve"> 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A9D9168" w14:textId="0DA59614" w:rsidR="00BC2938" w:rsidRDefault="00D13AB2" w:rsidP="00D13AB2">
      <w:pPr>
        <w:ind w:right="510"/>
      </w:pPr>
      <w:r>
        <mc:AlternateContent>
          <mc:Choice Requires="wps">
            <w:drawing>
              <wp:anchor distT="0" distB="0" distL="0" distR="0" simplePos="0" relativeHeight="251657216" behindDoc="1" locked="0" layoutInCell="1" allowOverlap="1" wp14:anchorId="4DDC9527" wp14:editId="4AF17D42">
                <wp:simplePos x="0" y="0"/>
                <wp:positionH relativeFrom="margin">
                  <wp:align>right</wp:align>
                </wp:positionH>
                <wp:positionV relativeFrom="paragraph">
                  <wp:posOffset>252904</wp:posOffset>
                </wp:positionV>
                <wp:extent cx="6844665" cy="871220"/>
                <wp:effectExtent l="0" t="0" r="13335" b="2413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665" cy="87126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A8C41E" w14:textId="77777777" w:rsidR="00282F14" w:rsidRPr="00FA7980" w:rsidRDefault="00282F14" w:rsidP="00282F14">
                            <w:pPr>
                              <w:tabs>
                                <w:tab w:val="left" w:pos="513"/>
                              </w:tabs>
                              <w:spacing w:line="268" w:lineRule="exact"/>
                              <w:ind w:left="103"/>
                              <w:rPr>
                                <w:b/>
                              </w:rPr>
                            </w:pPr>
                            <w:r w:rsidRPr="00FA7980">
                              <w:rPr>
                                <w:b/>
                                <w:spacing w:val="-5"/>
                              </w:rPr>
                              <w:t>9.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FA7980">
                              <w:rPr>
                                <w:b/>
                                <w:spacing w:val="-2"/>
                              </w:rPr>
                              <w:t xml:space="preserve">Remarks: </w:t>
                            </w:r>
                            <w:r w:rsidRPr="00FA7980">
                              <w:rPr>
                                <w:bCs/>
                                <w:spacing w:val="-2"/>
                              </w:rPr>
                              <w:t>{{ pjw_statement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C9527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87.75pt;margin-top:19.9pt;width:538.95pt;height:68.6pt;z-index:-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" filled="f" strokeweight=".48pt">
                <v:textbox inset="0,0,0,0">
                  <w:txbxContent>
                    <w:p w14:paraId="2DA8C41E" w14:textId="77777777" w:rsidR="00282F14" w:rsidRPr="00FA7980" w:rsidRDefault="00282F14" w:rsidP="00282F14">
                      <w:pPr>
                        <w:tabs>
                          <w:tab w:val="left" w:pos="513"/>
                        </w:tabs>
                        <w:spacing w:line="268" w:lineRule="exact"/>
                        <w:ind w:left="103"/>
                        <w:rPr>
                          <w:b/>
                        </w:rPr>
                      </w:pPr>
                      <w:r w:rsidRPr="00FA7980">
                        <w:rPr>
                          <w:b/>
                          <w:spacing w:val="-5"/>
                        </w:rPr>
                        <w:t>9.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FA7980">
                        <w:rPr>
                          <w:b/>
                          <w:spacing w:val="-2"/>
                        </w:rPr>
                        <w:t xml:space="preserve">Remarks: </w:t>
                      </w:r>
                      <w:r w:rsidRPr="00FA7980">
                        <w:rPr>
                          <w:bCs/>
                          <w:spacing w:val="-2"/>
                        </w:rPr>
                        <w:t>{{ pjw_statement 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BD41EF" w14:textId="2D1E28E2" w:rsidR="00D13AB2" w:rsidRDefault="00D13AB2" w:rsidP="00214D0B">
      <w:pPr>
        <w:spacing w:before="240" w:after="240"/>
        <w:ind w:right="510"/>
      </w:pPr>
      <w:r>
        <w:t xml:space="preserve">I certify that the above </w:t>
      </w:r>
      <w:r w:rsidRPr="00282F14">
        <w:t>determinations are sufficient for the purpose of making a determination of eligibility for program benefits and were conducted in accordance with policies and procedures contained in the National Food Security Act Manual</w:t>
      </w:r>
      <w:r w:rsidR="00734517"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7"/>
        <w:gridCol w:w="5251"/>
      </w:tblGrid>
      <w:tr w:rsidR="00282F14" w14:paraId="29391399" w14:textId="77777777" w:rsidTr="00D13AB2">
        <w:trPr>
          <w:trHeight w:val="395"/>
        </w:trPr>
        <w:tc>
          <w:tcPr>
            <w:tcW w:w="5527" w:type="dxa"/>
          </w:tcPr>
          <w:p w14:paraId="3F8E4D12" w14:textId="0B959461" w:rsidR="00282F14" w:rsidRDefault="00282F14" w:rsidP="00282F1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10.</w:t>
            </w:r>
            <w:r w:rsidR="0022480A">
              <w:rPr>
                <w:b/>
                <w:spacing w:val="77"/>
              </w:rPr>
              <w:t xml:space="preserve"> </w:t>
            </w:r>
            <w:r>
              <w:rPr>
                <w:b/>
              </w:rPr>
              <w:t>Signature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Designated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Conservationist</w:t>
            </w:r>
          </w:p>
        </w:tc>
        <w:tc>
          <w:tcPr>
            <w:tcW w:w="5251" w:type="dxa"/>
          </w:tcPr>
          <w:p w14:paraId="512F9377" w14:textId="77777777" w:rsidR="00282F14" w:rsidRDefault="00282F14" w:rsidP="00282F14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Date</w:t>
            </w:r>
          </w:p>
        </w:tc>
      </w:tr>
      <w:tr w:rsidR="00282F14" w14:paraId="59886342" w14:textId="77777777" w:rsidTr="00D13AB2">
        <w:trPr>
          <w:trHeight w:val="507"/>
        </w:trPr>
        <w:tc>
          <w:tcPr>
            <w:tcW w:w="5527" w:type="dxa"/>
          </w:tcPr>
          <w:p w14:paraId="0DB1A67B" w14:textId="77777777" w:rsidR="00282F14" w:rsidRDefault="00282F14" w:rsidP="00282F14">
            <w:pPr>
              <w:pStyle w:val="TableParagraph"/>
            </w:pPr>
          </w:p>
        </w:tc>
        <w:tc>
          <w:tcPr>
            <w:tcW w:w="5251" w:type="dxa"/>
          </w:tcPr>
          <w:p w14:paraId="734C849D" w14:textId="77777777" w:rsidR="00282F14" w:rsidRDefault="00282F14" w:rsidP="00282F14">
            <w:pPr>
              <w:pStyle w:val="TableParagraph"/>
            </w:pPr>
          </w:p>
        </w:tc>
      </w:tr>
    </w:tbl>
    <w:p w14:paraId="6B69625E" w14:textId="53EDC0DE" w:rsidR="00F92501" w:rsidRDefault="00F92501" w:rsidP="00282F14">
      <w:pPr>
        <w:ind w:right="510"/>
        <w:jc w:val="center"/>
      </w:pPr>
    </w:p>
    <w:p w14:paraId="5EBC2908" w14:textId="2484B23F" w:rsidR="00F92501" w:rsidRDefault="00F92501" w:rsidP="00E64C05">
      <w:r>
        <w:br w:type="page"/>
      </w:r>
    </w:p>
    <w:p w14:paraId="11B6D8A1" w14:textId="5B1E86E6" w:rsidR="00E64C05" w:rsidRDefault="00E64C05" w:rsidP="00E64C05">
      <w:pPr>
        <w:jc w:val="center"/>
        <w:rPr>
          <w:b/>
          <w:bCs/>
        </w:rPr>
      </w:pPr>
      <w:r>
        <w:rPr>
          <w:b/>
          <w:bCs/>
        </w:rPr>
        <w:lastRenderedPageBreak/>
        <w:t>CERTIFIED WETLAND DETERMINATION</w:t>
      </w:r>
    </w:p>
    <w:p w14:paraId="3D2A1E90" w14:textId="3C97377B" w:rsidR="00E64C05" w:rsidRPr="00E64C05" w:rsidRDefault="00E64C05" w:rsidP="00E64C05">
      <w:pPr>
        <w:spacing w:after="240"/>
        <w:jc w:val="center"/>
        <w:rPr>
          <w:b/>
          <w:bCs/>
        </w:rPr>
      </w:pPr>
      <w:r>
        <w:rPr>
          <w:b/>
          <w:bCs/>
        </w:rPr>
        <w:t>SUPPLEMENTAL WORKSHEET</w:t>
      </w:r>
    </w:p>
    <w:tbl>
      <w:tblPr>
        <w:tblW w:w="0" w:type="auto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9"/>
        <w:gridCol w:w="1364"/>
        <w:gridCol w:w="2244"/>
        <w:gridCol w:w="2549"/>
      </w:tblGrid>
      <w:tr w:rsidR="00785A9A" w14:paraId="567F77EB" w14:textId="77777777" w:rsidTr="00785A9A">
        <w:trPr>
          <w:trHeight w:val="506"/>
        </w:trPr>
        <w:tc>
          <w:tcPr>
            <w:tcW w:w="2779" w:type="dxa"/>
          </w:tcPr>
          <w:p w14:paraId="47A36376" w14:textId="77777777" w:rsidR="00785A9A" w:rsidRDefault="00785A9A" w:rsidP="00123132">
            <w:pPr>
              <w:pStyle w:val="TableParagraph"/>
              <w:spacing w:line="251" w:lineRule="exact"/>
              <w:ind w:left="991" w:right="1175"/>
              <w:jc w:val="center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64" w:type="dxa"/>
          </w:tcPr>
          <w:p w14:paraId="622B6F25" w14:textId="77777777" w:rsidR="00785A9A" w:rsidRDefault="00785A9A" w:rsidP="00123132">
            <w:pPr>
              <w:pStyle w:val="TableParagraph"/>
              <w:spacing w:line="251" w:lineRule="exact"/>
              <w:ind w:left="258"/>
              <w:rPr>
                <w:b/>
              </w:rPr>
            </w:pPr>
            <w:r>
              <w:rPr>
                <w:b/>
                <w:spacing w:val="-2"/>
              </w:rPr>
              <w:t xml:space="preserve">  Label</w:t>
            </w:r>
          </w:p>
        </w:tc>
        <w:tc>
          <w:tcPr>
            <w:tcW w:w="2244" w:type="dxa"/>
          </w:tcPr>
          <w:p w14:paraId="25860927" w14:textId="246D6161" w:rsidR="00785A9A" w:rsidRDefault="00785A9A" w:rsidP="002C30BD">
            <w:pPr>
              <w:pStyle w:val="TableParagraph"/>
              <w:spacing w:before="1"/>
              <w:ind w:left="338" w:right="222"/>
              <w:jc w:val="center"/>
              <w:rPr>
                <w:b/>
              </w:rPr>
            </w:pPr>
            <w:r>
              <w:rPr>
                <w:b/>
                <w:spacing w:val="-2"/>
              </w:rPr>
              <w:t>Occurrence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Year</w:t>
            </w:r>
            <w:r w:rsidR="002C30B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(CW+YEAR)</w:t>
            </w:r>
          </w:p>
        </w:tc>
        <w:tc>
          <w:tcPr>
            <w:tcW w:w="2549" w:type="dxa"/>
          </w:tcPr>
          <w:p w14:paraId="2219E553" w14:textId="77777777" w:rsidR="00785A9A" w:rsidRDefault="00785A9A" w:rsidP="00123132">
            <w:pPr>
              <w:pStyle w:val="TableParagraph"/>
              <w:spacing w:line="251" w:lineRule="exact"/>
              <w:ind w:left="875" w:right="868"/>
              <w:jc w:val="center"/>
              <w:rPr>
                <w:b/>
              </w:rPr>
            </w:pPr>
            <w:r>
              <w:rPr>
                <w:b/>
                <w:spacing w:val="-2"/>
              </w:rPr>
              <w:t>Acreage</w:t>
            </w:r>
          </w:p>
        </w:tc>
      </w:tr>
      <w:tr w:rsidR="00785A9A" w14:paraId="6DF4AEC9" w14:textId="77777777" w:rsidTr="007E7B1A">
        <w:trPr>
          <w:trHeight w:val="432"/>
        </w:trPr>
        <w:tc>
          <w:tcPr>
            <w:tcW w:w="8936" w:type="dxa"/>
            <w:gridSpan w:val="4"/>
          </w:tcPr>
          <w:p w14:paraId="7328593F" w14:textId="77777777" w:rsidR="00785A9A" w:rsidRDefault="00785A9A" w:rsidP="00123132">
            <w:pPr>
              <w:pStyle w:val="TableParagraph"/>
            </w:pPr>
            <w:r>
              <w:t xml:space="preserve"> {%tr for row in data_026_pg2 %}</w:t>
            </w:r>
          </w:p>
        </w:tc>
      </w:tr>
      <w:tr w:rsidR="00785A9A" w14:paraId="74234498" w14:textId="77777777" w:rsidTr="007E7B1A">
        <w:trPr>
          <w:trHeight w:val="432"/>
        </w:trPr>
        <w:tc>
          <w:tcPr>
            <w:tcW w:w="2779" w:type="dxa"/>
          </w:tcPr>
          <w:p w14:paraId="5EE23A3F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</w:t>
            </w:r>
            <w:proofErr w:type="spellStart"/>
            <w:r>
              <w:t>clu</w:t>
            </w:r>
            <w:proofErr w:type="spellEnd"/>
            <w:r>
              <w:t>’] }}</w:t>
            </w:r>
          </w:p>
        </w:tc>
        <w:tc>
          <w:tcPr>
            <w:tcW w:w="1364" w:type="dxa"/>
          </w:tcPr>
          <w:p w14:paraId="27E16C03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[‘label’] }}</w:t>
            </w:r>
          </w:p>
        </w:tc>
        <w:tc>
          <w:tcPr>
            <w:tcW w:w="2244" w:type="dxa"/>
          </w:tcPr>
          <w:p w14:paraId="0DF982DD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[‘year’] }}</w:t>
            </w:r>
          </w:p>
        </w:tc>
        <w:tc>
          <w:tcPr>
            <w:tcW w:w="2549" w:type="dxa"/>
          </w:tcPr>
          <w:p w14:paraId="381E0E9C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[‘acres’] }}</w:t>
            </w:r>
          </w:p>
        </w:tc>
      </w:tr>
      <w:tr w:rsidR="00785A9A" w14:paraId="3B00B630" w14:textId="77777777" w:rsidTr="007E7B1A">
        <w:trPr>
          <w:trHeight w:val="432"/>
        </w:trPr>
        <w:tc>
          <w:tcPr>
            <w:tcW w:w="8936" w:type="dxa"/>
            <w:gridSpan w:val="4"/>
          </w:tcPr>
          <w:p w14:paraId="080B77D4" w14:textId="77777777" w:rsidR="00785A9A" w:rsidRDefault="00785A9A" w:rsidP="00123132">
            <w:pPr>
              <w:pStyle w:val="TableParagraph"/>
            </w:pPr>
            <w:r>
              <w:t xml:space="preserve"> 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E25EF67" w14:textId="77777777" w:rsidR="008B1BC1" w:rsidRDefault="008B1BC1" w:rsidP="00D32431">
      <w:pPr>
        <w:ind w:right="51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B1BC1" w14:paraId="32CA3154" w14:textId="77777777" w:rsidTr="008B1BC1">
        <w:trPr>
          <w:trHeight w:val="3600"/>
        </w:trPr>
        <w:tc>
          <w:tcPr>
            <w:tcW w:w="10790" w:type="dxa"/>
          </w:tcPr>
          <w:p w14:paraId="0D633A8F" w14:textId="046A176C" w:rsidR="008B1BC1" w:rsidRPr="0022480A" w:rsidRDefault="0022480A" w:rsidP="00D32431">
            <w:pPr>
              <w:ind w:right="510"/>
            </w:pPr>
            <w:r w:rsidRPr="0022480A">
              <w:rPr>
                <w:b/>
                <w:bCs/>
              </w:rPr>
              <w:t xml:space="preserve">11. </w:t>
            </w:r>
            <w:r>
              <w:rPr>
                <w:b/>
                <w:bCs/>
              </w:rPr>
              <w:t xml:space="preserve">  </w:t>
            </w:r>
            <w:r w:rsidRPr="0022480A">
              <w:rPr>
                <w:b/>
                <w:bCs/>
              </w:rPr>
              <w:t>Remarks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</w:tr>
    </w:tbl>
    <w:p w14:paraId="2B0B0E6D" w14:textId="25E4E859" w:rsidR="004F07EE" w:rsidRPr="004F07EE" w:rsidRDefault="00822F4A" w:rsidP="004F07EE">
      <w:r>
        <w:br w:type="page"/>
      </w:r>
    </w:p>
    <w:sectPr w:rsidR="004F07EE" w:rsidRPr="004F07EE" w:rsidSect="00214D0B">
      <w:headerReference w:type="default" r:id="rId11"/>
      <w:footerReference w:type="default" r:id="rId12"/>
      <w:pgSz w:w="12240" w:h="15840" w:code="1"/>
      <w:pgMar w:top="720" w:right="720" w:bottom="720" w:left="720" w:header="115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5EC1" w14:textId="77777777" w:rsidR="00D01143" w:rsidRDefault="00D01143">
      <w:r>
        <w:separator/>
      </w:r>
    </w:p>
  </w:endnote>
  <w:endnote w:type="continuationSeparator" w:id="0">
    <w:p w14:paraId="61096102" w14:textId="77777777" w:rsidR="00D01143" w:rsidRDefault="00D01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26CF" w14:textId="77777777" w:rsidR="00D01143" w:rsidRDefault="00D01143">
      <w:r>
        <w:separator/>
      </w:r>
    </w:p>
  </w:footnote>
  <w:footnote w:type="continuationSeparator" w:id="0">
    <w:p w14:paraId="6B99AD18" w14:textId="77777777" w:rsidR="00D01143" w:rsidRDefault="00D01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8350" w14:textId="5725F53F" w:rsidR="00D27712" w:rsidRDefault="00BC2938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77842E67">
              <wp:simplePos x="0" y="0"/>
              <wp:positionH relativeFrom="page">
                <wp:posOffset>6009640</wp:posOffset>
              </wp:positionH>
              <wp:positionV relativeFrom="page">
                <wp:posOffset>310342</wp:posOffset>
              </wp:positionV>
              <wp:extent cx="1236345" cy="34099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C688408" w:rsidR="005628D8" w:rsidRDefault="005628D8" w:rsidP="00BC2938">
                          <w:pPr>
                            <w:pStyle w:val="NoSpacing"/>
                            <w:jc w:val="right"/>
                          </w:pPr>
                          <w:r>
                            <w:t>NRCS-CPA-026-WC</w:t>
                          </w:r>
                        </w:p>
                        <w:p w14:paraId="609E108E" w14:textId="0DFDC475" w:rsidR="00276607" w:rsidRDefault="00BC2938" w:rsidP="00BC2938">
                          <w:pPr>
                            <w:pStyle w:val="NoSpacing"/>
                            <w:jc w:val="right"/>
                          </w:pPr>
                          <w:r>
                            <w:t>December 2022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44BE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473.2pt;margin-top:24.45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" filled="f" stroked="f">
              <v:textbox inset="0,0,0,0">
                <w:txbxContent>
                  <w:p w14:paraId="2415E7AC" w14:textId="4C688408" w:rsidR="005628D8" w:rsidRDefault="005628D8" w:rsidP="00BC2938">
                    <w:pPr>
                      <w:pStyle w:val="NoSpacing"/>
                      <w:jc w:val="right"/>
                    </w:pPr>
                    <w:r>
                      <w:t>NRCS-CPA-026-WC</w:t>
                    </w:r>
                  </w:p>
                  <w:p w14:paraId="609E108E" w14:textId="0DFDC475" w:rsidR="00276607" w:rsidRDefault="00BC2938" w:rsidP="00BC2938">
                    <w:pPr>
                      <w:pStyle w:val="NoSpacing"/>
                      <w:jc w:val="right"/>
                    </w:pPr>
                    <w:r>
                      <w:t>December 2022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E2C0C"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29BA3646">
              <wp:simplePos x="0" y="0"/>
              <wp:positionH relativeFrom="page">
                <wp:posOffset>484505</wp:posOffset>
              </wp:positionH>
              <wp:positionV relativeFrom="page">
                <wp:posOffset>309591</wp:posOffset>
              </wp:positionV>
              <wp:extent cx="2301240" cy="34099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CC9E2" id="Text Box 10" o:spid="_x0000_s1030" type="#_x0000_t202" style="position:absolute;margin-left:38.15pt;margin-top:24.4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5107"/>
    <w:multiLevelType w:val="hybridMultilevel"/>
    <w:tmpl w:val="CF1A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4DD3"/>
    <w:rsid w:val="0001589A"/>
    <w:rsid w:val="000174A0"/>
    <w:rsid w:val="000372EF"/>
    <w:rsid w:val="00050002"/>
    <w:rsid w:val="0005531E"/>
    <w:rsid w:val="00056216"/>
    <w:rsid w:val="0005735B"/>
    <w:rsid w:val="00061524"/>
    <w:rsid w:val="00064046"/>
    <w:rsid w:val="00087526"/>
    <w:rsid w:val="000902DD"/>
    <w:rsid w:val="000B7C9E"/>
    <w:rsid w:val="000C24A9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0992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4D0B"/>
    <w:rsid w:val="00217730"/>
    <w:rsid w:val="0022480A"/>
    <w:rsid w:val="00225FB0"/>
    <w:rsid w:val="00243D7C"/>
    <w:rsid w:val="002455C7"/>
    <w:rsid w:val="0025015C"/>
    <w:rsid w:val="00252C8A"/>
    <w:rsid w:val="0025444F"/>
    <w:rsid w:val="00261EB2"/>
    <w:rsid w:val="002725CE"/>
    <w:rsid w:val="00276194"/>
    <w:rsid w:val="00276607"/>
    <w:rsid w:val="00276AE6"/>
    <w:rsid w:val="00282F14"/>
    <w:rsid w:val="0028397D"/>
    <w:rsid w:val="002A128F"/>
    <w:rsid w:val="002B1144"/>
    <w:rsid w:val="002B5B0F"/>
    <w:rsid w:val="002C1839"/>
    <w:rsid w:val="002C2CA8"/>
    <w:rsid w:val="002C30BD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341E7"/>
    <w:rsid w:val="00340A2B"/>
    <w:rsid w:val="00340F60"/>
    <w:rsid w:val="003414B3"/>
    <w:rsid w:val="003439FA"/>
    <w:rsid w:val="00356FDC"/>
    <w:rsid w:val="003768A5"/>
    <w:rsid w:val="0038403F"/>
    <w:rsid w:val="00395477"/>
    <w:rsid w:val="003A4F0D"/>
    <w:rsid w:val="003B1585"/>
    <w:rsid w:val="003B7418"/>
    <w:rsid w:val="003D6792"/>
    <w:rsid w:val="003F193C"/>
    <w:rsid w:val="003F2248"/>
    <w:rsid w:val="003F515E"/>
    <w:rsid w:val="003F720D"/>
    <w:rsid w:val="00400309"/>
    <w:rsid w:val="00403DDF"/>
    <w:rsid w:val="0041534B"/>
    <w:rsid w:val="004212AE"/>
    <w:rsid w:val="00435F54"/>
    <w:rsid w:val="004403AA"/>
    <w:rsid w:val="00452A52"/>
    <w:rsid w:val="004648F0"/>
    <w:rsid w:val="00466FA4"/>
    <w:rsid w:val="004771B3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07EE"/>
    <w:rsid w:val="004F4084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43F7D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1B64"/>
    <w:rsid w:val="006F24C8"/>
    <w:rsid w:val="006F751F"/>
    <w:rsid w:val="007035A7"/>
    <w:rsid w:val="007224D3"/>
    <w:rsid w:val="007240C0"/>
    <w:rsid w:val="00724C2E"/>
    <w:rsid w:val="00734517"/>
    <w:rsid w:val="00742F73"/>
    <w:rsid w:val="00743E65"/>
    <w:rsid w:val="007472F7"/>
    <w:rsid w:val="00747947"/>
    <w:rsid w:val="00750677"/>
    <w:rsid w:val="007512B3"/>
    <w:rsid w:val="007520A7"/>
    <w:rsid w:val="00782BAC"/>
    <w:rsid w:val="00785A9A"/>
    <w:rsid w:val="00787764"/>
    <w:rsid w:val="007A16CD"/>
    <w:rsid w:val="007A31E6"/>
    <w:rsid w:val="007A755F"/>
    <w:rsid w:val="007A774B"/>
    <w:rsid w:val="007C2EC4"/>
    <w:rsid w:val="007C6D59"/>
    <w:rsid w:val="007D41B7"/>
    <w:rsid w:val="007D7EE6"/>
    <w:rsid w:val="007E2C0C"/>
    <w:rsid w:val="007E7120"/>
    <w:rsid w:val="007E7B1A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2F4A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32A"/>
    <w:rsid w:val="00894806"/>
    <w:rsid w:val="008B1BC1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2461"/>
    <w:rsid w:val="00994294"/>
    <w:rsid w:val="009A1F57"/>
    <w:rsid w:val="009A4C5B"/>
    <w:rsid w:val="009B1AAD"/>
    <w:rsid w:val="009C0580"/>
    <w:rsid w:val="009C756B"/>
    <w:rsid w:val="009D2514"/>
    <w:rsid w:val="009E172F"/>
    <w:rsid w:val="009E33A6"/>
    <w:rsid w:val="009F577E"/>
    <w:rsid w:val="009F7808"/>
    <w:rsid w:val="00A07683"/>
    <w:rsid w:val="00A12B7C"/>
    <w:rsid w:val="00A261BA"/>
    <w:rsid w:val="00A310AA"/>
    <w:rsid w:val="00A31495"/>
    <w:rsid w:val="00A351D6"/>
    <w:rsid w:val="00A40D74"/>
    <w:rsid w:val="00A42DF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C69F8"/>
    <w:rsid w:val="00AD70EA"/>
    <w:rsid w:val="00B034A1"/>
    <w:rsid w:val="00B068BF"/>
    <w:rsid w:val="00B105CF"/>
    <w:rsid w:val="00B13A0F"/>
    <w:rsid w:val="00B168A6"/>
    <w:rsid w:val="00B24D1D"/>
    <w:rsid w:val="00B32672"/>
    <w:rsid w:val="00B37E88"/>
    <w:rsid w:val="00B5776F"/>
    <w:rsid w:val="00B61E3D"/>
    <w:rsid w:val="00B64E45"/>
    <w:rsid w:val="00B65DFE"/>
    <w:rsid w:val="00B65F5D"/>
    <w:rsid w:val="00B7185F"/>
    <w:rsid w:val="00B73F70"/>
    <w:rsid w:val="00B75C67"/>
    <w:rsid w:val="00B80E96"/>
    <w:rsid w:val="00B810BB"/>
    <w:rsid w:val="00B94349"/>
    <w:rsid w:val="00BA170B"/>
    <w:rsid w:val="00BA3254"/>
    <w:rsid w:val="00BB1040"/>
    <w:rsid w:val="00BC2938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564E7"/>
    <w:rsid w:val="00C6265F"/>
    <w:rsid w:val="00C67EAC"/>
    <w:rsid w:val="00C73B1E"/>
    <w:rsid w:val="00C77641"/>
    <w:rsid w:val="00C87688"/>
    <w:rsid w:val="00C96853"/>
    <w:rsid w:val="00CB11A3"/>
    <w:rsid w:val="00CB7E81"/>
    <w:rsid w:val="00CD0085"/>
    <w:rsid w:val="00CE139A"/>
    <w:rsid w:val="00D01143"/>
    <w:rsid w:val="00D13AB2"/>
    <w:rsid w:val="00D16E9F"/>
    <w:rsid w:val="00D27712"/>
    <w:rsid w:val="00D32431"/>
    <w:rsid w:val="00D4125F"/>
    <w:rsid w:val="00D5093A"/>
    <w:rsid w:val="00D5653D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6561"/>
    <w:rsid w:val="00E022B9"/>
    <w:rsid w:val="00E06BAC"/>
    <w:rsid w:val="00E20F57"/>
    <w:rsid w:val="00E26D34"/>
    <w:rsid w:val="00E33A25"/>
    <w:rsid w:val="00E40A06"/>
    <w:rsid w:val="00E4285E"/>
    <w:rsid w:val="00E64473"/>
    <w:rsid w:val="00E64C05"/>
    <w:rsid w:val="00E66C32"/>
    <w:rsid w:val="00E726E2"/>
    <w:rsid w:val="00E800F8"/>
    <w:rsid w:val="00E83AAA"/>
    <w:rsid w:val="00E85E60"/>
    <w:rsid w:val="00EB17FF"/>
    <w:rsid w:val="00EB2178"/>
    <w:rsid w:val="00EB70D0"/>
    <w:rsid w:val="00EC01D6"/>
    <w:rsid w:val="00EC09C1"/>
    <w:rsid w:val="00EC22DF"/>
    <w:rsid w:val="00EC4E9A"/>
    <w:rsid w:val="00EC5B22"/>
    <w:rsid w:val="00EC6FC9"/>
    <w:rsid w:val="00EC7FB2"/>
    <w:rsid w:val="00EF57F9"/>
    <w:rsid w:val="00EF6F1E"/>
    <w:rsid w:val="00F02CB7"/>
    <w:rsid w:val="00F21D50"/>
    <w:rsid w:val="00F33EA0"/>
    <w:rsid w:val="00F36128"/>
    <w:rsid w:val="00F520E7"/>
    <w:rsid w:val="00F57665"/>
    <w:rsid w:val="00F7157B"/>
    <w:rsid w:val="00F80C70"/>
    <w:rsid w:val="00F82D97"/>
    <w:rsid w:val="00F83A68"/>
    <w:rsid w:val="00F8583D"/>
    <w:rsid w:val="00F874FF"/>
    <w:rsid w:val="00F905CE"/>
    <w:rsid w:val="00F908C5"/>
    <w:rsid w:val="00F92501"/>
    <w:rsid w:val="00F949F3"/>
    <w:rsid w:val="00F94A8C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rPr>
      <w:noProof/>
      <w:sz w:val="22"/>
    </w:rPr>
  </w:style>
  <w:style w:type="paragraph" w:styleId="Heading1">
    <w:name w:val="heading 1"/>
    <w:next w:val="NoSpacing"/>
    <w:qFormat/>
    <w:rsid w:val="00400309"/>
    <w:pPr>
      <w:widowControl w:val="0"/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F33EA0"/>
    <w:rPr>
      <w:noProof/>
      <w:sz w:val="22"/>
    </w:rPr>
  </w:style>
  <w:style w:type="table" w:styleId="TableGrid">
    <w:name w:val="Table Grid"/>
    <w:basedOn w:val="TableNormal"/>
    <w:rsid w:val="00BC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cpa026e-final.dot</Template>
  <TotalTime>96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1512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Harwell, Dylan (CTR)- DISC, Vancouver, WA</cp:lastModifiedBy>
  <cp:revision>66</cp:revision>
  <cp:lastPrinted>2015-04-01T19:25:00Z</cp:lastPrinted>
  <dcterms:created xsi:type="dcterms:W3CDTF">2020-08-27T21:23:00Z</dcterms:created>
  <dcterms:modified xsi:type="dcterms:W3CDTF">2022-12-20T21:21:00Z</dcterms:modified>
</cp:coreProperties>
</file>