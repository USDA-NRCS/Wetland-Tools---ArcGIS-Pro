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D8A1" w14:textId="5B1E86E6" w:rsidR="00E64C05" w:rsidRDefault="00E64C05" w:rsidP="00403DBA">
      <w:pPr>
        <w:jc w:val="center"/>
        <w:rPr>
          <w:b/>
          <w:bCs/>
        </w:rPr>
      </w:pPr>
      <w:r>
        <w:rPr>
          <w:b/>
          <w:bCs/>
        </w:rPr>
        <w:t>CERTIFIED WETLAND DETERMINATION</w:t>
      </w:r>
    </w:p>
    <w:p w14:paraId="3D2A1E90" w14:textId="3C97377B" w:rsidR="00E64C05" w:rsidRPr="00E64C05" w:rsidRDefault="00E64C05" w:rsidP="00E64C05">
      <w:pPr>
        <w:spacing w:after="240"/>
        <w:jc w:val="center"/>
        <w:rPr>
          <w:b/>
          <w:bCs/>
        </w:rPr>
      </w:pPr>
      <w:r>
        <w:rPr>
          <w:b/>
          <w:bCs/>
        </w:rPr>
        <w:t>SUPPLEMENTAL WORKSHEET</w:t>
      </w:r>
    </w:p>
    <w:tbl>
      <w:tblPr>
        <w:tblW w:w="0" w:type="auto"/>
        <w:tblInd w:w="9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9"/>
        <w:gridCol w:w="1364"/>
        <w:gridCol w:w="2244"/>
        <w:gridCol w:w="2549"/>
      </w:tblGrid>
      <w:tr w:rsidR="00785A9A" w14:paraId="567F77EB" w14:textId="77777777" w:rsidTr="00785A9A">
        <w:trPr>
          <w:trHeight w:val="506"/>
        </w:trPr>
        <w:tc>
          <w:tcPr>
            <w:tcW w:w="2779" w:type="dxa"/>
          </w:tcPr>
          <w:p w14:paraId="47A36376" w14:textId="77777777" w:rsidR="00785A9A" w:rsidRDefault="00785A9A" w:rsidP="00123132">
            <w:pPr>
              <w:pStyle w:val="TableParagraph"/>
              <w:spacing w:line="251" w:lineRule="exact"/>
              <w:ind w:left="991" w:right="1175"/>
              <w:jc w:val="center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64" w:type="dxa"/>
          </w:tcPr>
          <w:p w14:paraId="622B6F25" w14:textId="77777777" w:rsidR="00785A9A" w:rsidRDefault="00785A9A" w:rsidP="00123132">
            <w:pPr>
              <w:pStyle w:val="TableParagraph"/>
              <w:spacing w:line="251" w:lineRule="exact"/>
              <w:ind w:left="258"/>
              <w:rPr>
                <w:b/>
              </w:rPr>
            </w:pPr>
            <w:r>
              <w:rPr>
                <w:b/>
                <w:spacing w:val="-2"/>
              </w:rPr>
              <w:t xml:space="preserve">  Label</w:t>
            </w:r>
          </w:p>
        </w:tc>
        <w:tc>
          <w:tcPr>
            <w:tcW w:w="2244" w:type="dxa"/>
          </w:tcPr>
          <w:p w14:paraId="25860927" w14:textId="246D6161" w:rsidR="00785A9A" w:rsidRDefault="00785A9A" w:rsidP="002C30BD">
            <w:pPr>
              <w:pStyle w:val="TableParagraph"/>
              <w:spacing w:before="1"/>
              <w:ind w:left="338" w:right="222"/>
              <w:jc w:val="center"/>
              <w:rPr>
                <w:b/>
              </w:rPr>
            </w:pPr>
            <w:r>
              <w:rPr>
                <w:b/>
                <w:spacing w:val="-2"/>
              </w:rPr>
              <w:t>Occurrence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Year</w:t>
            </w:r>
            <w:r w:rsidR="002C30B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(CW+YEAR)</w:t>
            </w:r>
          </w:p>
        </w:tc>
        <w:tc>
          <w:tcPr>
            <w:tcW w:w="2549" w:type="dxa"/>
          </w:tcPr>
          <w:p w14:paraId="2219E553" w14:textId="77777777" w:rsidR="00785A9A" w:rsidRDefault="00785A9A" w:rsidP="00123132">
            <w:pPr>
              <w:pStyle w:val="TableParagraph"/>
              <w:spacing w:line="251" w:lineRule="exact"/>
              <w:ind w:left="875" w:right="868"/>
              <w:jc w:val="center"/>
              <w:rPr>
                <w:b/>
              </w:rPr>
            </w:pPr>
            <w:r>
              <w:rPr>
                <w:b/>
                <w:spacing w:val="-2"/>
              </w:rPr>
              <w:t>Acreage</w:t>
            </w:r>
          </w:p>
        </w:tc>
      </w:tr>
      <w:tr w:rsidR="00785A9A" w14:paraId="6DF4AEC9" w14:textId="77777777" w:rsidTr="007E7B1A">
        <w:trPr>
          <w:trHeight w:val="432"/>
        </w:trPr>
        <w:tc>
          <w:tcPr>
            <w:tcW w:w="8936" w:type="dxa"/>
            <w:gridSpan w:val="4"/>
          </w:tcPr>
          <w:p w14:paraId="7328593F" w14:textId="4B1BB4C1" w:rsidR="00785A9A" w:rsidRDefault="00785A9A" w:rsidP="00123132">
            <w:pPr>
              <w:pStyle w:val="TableParagraph"/>
            </w:pPr>
            <w:r>
              <w:t xml:space="preserve"> {%tr for row in data_026_</w:t>
            </w:r>
            <w:r w:rsidR="00403DBA">
              <w:t>extra</w:t>
            </w:r>
            <w:r>
              <w:t xml:space="preserve"> %}</w:t>
            </w:r>
          </w:p>
        </w:tc>
      </w:tr>
      <w:tr w:rsidR="00785A9A" w14:paraId="74234498" w14:textId="77777777" w:rsidTr="007E7B1A">
        <w:trPr>
          <w:trHeight w:val="432"/>
        </w:trPr>
        <w:tc>
          <w:tcPr>
            <w:tcW w:w="2779" w:type="dxa"/>
          </w:tcPr>
          <w:p w14:paraId="5EE23A3F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</w:t>
            </w:r>
            <w:proofErr w:type="spellStart"/>
            <w:r>
              <w:t>clu</w:t>
            </w:r>
            <w:proofErr w:type="spellEnd"/>
            <w:r>
              <w:t>’] }}</w:t>
            </w:r>
          </w:p>
        </w:tc>
        <w:tc>
          <w:tcPr>
            <w:tcW w:w="1364" w:type="dxa"/>
          </w:tcPr>
          <w:p w14:paraId="27E16C03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[‘label’] }}</w:t>
            </w:r>
          </w:p>
        </w:tc>
        <w:tc>
          <w:tcPr>
            <w:tcW w:w="2244" w:type="dxa"/>
          </w:tcPr>
          <w:p w14:paraId="0DF982DD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[‘year’] }}</w:t>
            </w:r>
          </w:p>
        </w:tc>
        <w:tc>
          <w:tcPr>
            <w:tcW w:w="2549" w:type="dxa"/>
          </w:tcPr>
          <w:p w14:paraId="381E0E9C" w14:textId="77777777" w:rsidR="00785A9A" w:rsidRDefault="00785A9A" w:rsidP="00123132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[‘acres’] }}</w:t>
            </w:r>
          </w:p>
        </w:tc>
      </w:tr>
      <w:tr w:rsidR="00785A9A" w14:paraId="3B00B630" w14:textId="77777777" w:rsidTr="007E7B1A">
        <w:trPr>
          <w:trHeight w:val="432"/>
        </w:trPr>
        <w:tc>
          <w:tcPr>
            <w:tcW w:w="8936" w:type="dxa"/>
            <w:gridSpan w:val="4"/>
          </w:tcPr>
          <w:p w14:paraId="080B77D4" w14:textId="77777777" w:rsidR="00785A9A" w:rsidRDefault="00785A9A" w:rsidP="00123132">
            <w:pPr>
              <w:pStyle w:val="TableParagraph"/>
            </w:pPr>
            <w:r>
              <w:t xml:space="preserve"> 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E25EF67" w14:textId="77777777" w:rsidR="008B1BC1" w:rsidRDefault="008B1BC1" w:rsidP="00D32431">
      <w:pPr>
        <w:ind w:right="51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B1BC1" w14:paraId="32CA3154" w14:textId="77777777" w:rsidTr="008B1BC1">
        <w:trPr>
          <w:trHeight w:val="3600"/>
        </w:trPr>
        <w:tc>
          <w:tcPr>
            <w:tcW w:w="10790" w:type="dxa"/>
          </w:tcPr>
          <w:p w14:paraId="0D633A8F" w14:textId="046A176C" w:rsidR="008B1BC1" w:rsidRPr="0022480A" w:rsidRDefault="0022480A" w:rsidP="00D32431">
            <w:pPr>
              <w:ind w:right="510"/>
            </w:pPr>
            <w:r w:rsidRPr="0022480A">
              <w:rPr>
                <w:b/>
                <w:bCs/>
              </w:rPr>
              <w:t xml:space="preserve">11. </w:t>
            </w:r>
            <w:r>
              <w:rPr>
                <w:b/>
                <w:bCs/>
              </w:rPr>
              <w:t xml:space="preserve">  </w:t>
            </w:r>
            <w:r w:rsidRPr="0022480A">
              <w:rPr>
                <w:b/>
                <w:bCs/>
              </w:rPr>
              <w:t>Remarks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</w:tr>
    </w:tbl>
    <w:p w14:paraId="2B0B0E6D" w14:textId="25E4E859" w:rsidR="004F07EE" w:rsidRPr="004F07EE" w:rsidRDefault="00822F4A" w:rsidP="004F07EE">
      <w:r>
        <w:br w:type="page"/>
      </w:r>
    </w:p>
    <w:sectPr w:rsidR="004F07EE" w:rsidRPr="004F07EE" w:rsidSect="00214D0B">
      <w:headerReference w:type="default" r:id="rId11"/>
      <w:footerReference w:type="default" r:id="rId12"/>
      <w:pgSz w:w="12240" w:h="15840" w:code="1"/>
      <w:pgMar w:top="720" w:right="720" w:bottom="720" w:left="720" w:header="115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DE2E" w14:textId="77777777" w:rsidR="00212B16" w:rsidRDefault="00212B16">
      <w:r>
        <w:separator/>
      </w:r>
    </w:p>
  </w:endnote>
  <w:endnote w:type="continuationSeparator" w:id="0">
    <w:p w14:paraId="00F0891D" w14:textId="77777777" w:rsidR="00212B16" w:rsidRDefault="0021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C330" w14:textId="77777777" w:rsidR="00212B16" w:rsidRDefault="00212B16">
      <w:r>
        <w:separator/>
      </w:r>
    </w:p>
  </w:footnote>
  <w:footnote w:type="continuationSeparator" w:id="0">
    <w:p w14:paraId="62780FFB" w14:textId="77777777" w:rsidR="00212B16" w:rsidRDefault="00212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8350" w14:textId="5725F53F" w:rsidR="00D27712" w:rsidRDefault="00BC2938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77842E67">
              <wp:simplePos x="0" y="0"/>
              <wp:positionH relativeFrom="page">
                <wp:posOffset>6009640</wp:posOffset>
              </wp:positionH>
              <wp:positionV relativeFrom="page">
                <wp:posOffset>310342</wp:posOffset>
              </wp:positionV>
              <wp:extent cx="1236345" cy="340995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4C688408" w:rsidR="005628D8" w:rsidRDefault="005628D8" w:rsidP="00BC2938">
                          <w:pPr>
                            <w:pStyle w:val="NoSpacing"/>
                            <w:jc w:val="right"/>
                          </w:pPr>
                          <w:r>
                            <w:t>NRCS-CPA-026-WC</w:t>
                          </w:r>
                        </w:p>
                        <w:p w14:paraId="609E108E" w14:textId="22D83C69" w:rsidR="00276607" w:rsidRDefault="001C0B49" w:rsidP="00BC2938">
                          <w:pPr>
                            <w:pStyle w:val="NoSpacing"/>
                            <w:jc w:val="right"/>
                          </w:pPr>
                          <w:r>
                            <w:t>August 2020</w:t>
                          </w:r>
                        </w:p>
                        <w:p w14:paraId="77658759" w14:textId="77777777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C44BE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73.2pt;margin-top:24.45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" filled="f" stroked="f">
              <v:textbox inset="0,0,0,0">
                <w:txbxContent>
                  <w:p w14:paraId="2415E7AC" w14:textId="4C688408" w:rsidR="005628D8" w:rsidRDefault="005628D8" w:rsidP="00BC2938">
                    <w:pPr>
                      <w:pStyle w:val="NoSpacing"/>
                      <w:jc w:val="right"/>
                    </w:pPr>
                    <w:r>
                      <w:t>NRCS-CPA-026-WC</w:t>
                    </w:r>
                  </w:p>
                  <w:p w14:paraId="609E108E" w14:textId="22D83C69" w:rsidR="00276607" w:rsidRDefault="001C0B49" w:rsidP="00BC2938">
                    <w:pPr>
                      <w:pStyle w:val="NoSpacing"/>
                      <w:jc w:val="right"/>
                    </w:pPr>
                    <w:r>
                      <w:t>August 2020</w:t>
                    </w:r>
                  </w:p>
                  <w:p w14:paraId="77658759" w14:textId="77777777" w:rsidR="005628D8" w:rsidRDefault="005628D8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E2C0C"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29BA3646">
              <wp:simplePos x="0" y="0"/>
              <wp:positionH relativeFrom="page">
                <wp:posOffset>484505</wp:posOffset>
              </wp:positionH>
              <wp:positionV relativeFrom="page">
                <wp:posOffset>309591</wp:posOffset>
              </wp:positionV>
              <wp:extent cx="2301240" cy="34099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ECC9E2" id="Text Box 10" o:spid="_x0000_s1027" type="#_x0000_t202" style="position:absolute;margin-left:38.15pt;margin-top:24.4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5107"/>
    <w:multiLevelType w:val="hybridMultilevel"/>
    <w:tmpl w:val="CF1A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36543">
    <w:abstractNumId w:val="0"/>
  </w:num>
  <w:num w:numId="2" w16cid:durableId="1828206606">
    <w:abstractNumId w:val="1"/>
  </w:num>
  <w:num w:numId="3" w16cid:durableId="2107723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4DD3"/>
    <w:rsid w:val="0001589A"/>
    <w:rsid w:val="000174A0"/>
    <w:rsid w:val="000372EF"/>
    <w:rsid w:val="00050002"/>
    <w:rsid w:val="0005531E"/>
    <w:rsid w:val="00056216"/>
    <w:rsid w:val="0005735B"/>
    <w:rsid w:val="00061524"/>
    <w:rsid w:val="00064046"/>
    <w:rsid w:val="00087526"/>
    <w:rsid w:val="000902DD"/>
    <w:rsid w:val="000B7C9E"/>
    <w:rsid w:val="000C24A9"/>
    <w:rsid w:val="000F1FF2"/>
    <w:rsid w:val="000F424D"/>
    <w:rsid w:val="000F4B0F"/>
    <w:rsid w:val="000F66CC"/>
    <w:rsid w:val="001032BF"/>
    <w:rsid w:val="00111F22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C0B49"/>
    <w:rsid w:val="001D18D6"/>
    <w:rsid w:val="001D4794"/>
    <w:rsid w:val="001E0AE4"/>
    <w:rsid w:val="001E0FC5"/>
    <w:rsid w:val="001E3037"/>
    <w:rsid w:val="001F1CA6"/>
    <w:rsid w:val="00212B16"/>
    <w:rsid w:val="00214865"/>
    <w:rsid w:val="00214D0B"/>
    <w:rsid w:val="00217730"/>
    <w:rsid w:val="0022480A"/>
    <w:rsid w:val="00225FB0"/>
    <w:rsid w:val="00243D7C"/>
    <w:rsid w:val="002455C7"/>
    <w:rsid w:val="0025015C"/>
    <w:rsid w:val="00252C8A"/>
    <w:rsid w:val="0025444F"/>
    <w:rsid w:val="00261EB2"/>
    <w:rsid w:val="002725CE"/>
    <w:rsid w:val="00276194"/>
    <w:rsid w:val="00276607"/>
    <w:rsid w:val="00276AE6"/>
    <w:rsid w:val="00282F14"/>
    <w:rsid w:val="0028397D"/>
    <w:rsid w:val="002A128F"/>
    <w:rsid w:val="002B1144"/>
    <w:rsid w:val="002B5B0F"/>
    <w:rsid w:val="002C1839"/>
    <w:rsid w:val="002C2CA8"/>
    <w:rsid w:val="002C30BD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341E7"/>
    <w:rsid w:val="00340A2B"/>
    <w:rsid w:val="00340F60"/>
    <w:rsid w:val="003414B3"/>
    <w:rsid w:val="003439FA"/>
    <w:rsid w:val="00356FDC"/>
    <w:rsid w:val="003768A5"/>
    <w:rsid w:val="0038403F"/>
    <w:rsid w:val="00395477"/>
    <w:rsid w:val="003A4F0D"/>
    <w:rsid w:val="003B1585"/>
    <w:rsid w:val="003B7418"/>
    <w:rsid w:val="003D6792"/>
    <w:rsid w:val="003F193C"/>
    <w:rsid w:val="003F2248"/>
    <w:rsid w:val="003F515E"/>
    <w:rsid w:val="003F720D"/>
    <w:rsid w:val="00400309"/>
    <w:rsid w:val="00403DBA"/>
    <w:rsid w:val="00403DDF"/>
    <w:rsid w:val="0041534B"/>
    <w:rsid w:val="004212AE"/>
    <w:rsid w:val="00435F54"/>
    <w:rsid w:val="004403AA"/>
    <w:rsid w:val="00452A52"/>
    <w:rsid w:val="004648F0"/>
    <w:rsid w:val="00466FA4"/>
    <w:rsid w:val="004771B3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07EE"/>
    <w:rsid w:val="004F4084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C741F"/>
    <w:rsid w:val="005D5468"/>
    <w:rsid w:val="005D7490"/>
    <w:rsid w:val="005E1FD6"/>
    <w:rsid w:val="005F0D29"/>
    <w:rsid w:val="0062343E"/>
    <w:rsid w:val="00632A12"/>
    <w:rsid w:val="00643F7D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1B64"/>
    <w:rsid w:val="006F24C8"/>
    <w:rsid w:val="006F751F"/>
    <w:rsid w:val="007035A7"/>
    <w:rsid w:val="007224D3"/>
    <w:rsid w:val="007240C0"/>
    <w:rsid w:val="00724C2E"/>
    <w:rsid w:val="00734517"/>
    <w:rsid w:val="00742F73"/>
    <w:rsid w:val="00743E65"/>
    <w:rsid w:val="007472F7"/>
    <w:rsid w:val="00747947"/>
    <w:rsid w:val="00750677"/>
    <w:rsid w:val="007512B3"/>
    <w:rsid w:val="007520A7"/>
    <w:rsid w:val="00782BAC"/>
    <w:rsid w:val="00785A9A"/>
    <w:rsid w:val="00787764"/>
    <w:rsid w:val="007A16CD"/>
    <w:rsid w:val="007A31E6"/>
    <w:rsid w:val="007A755F"/>
    <w:rsid w:val="007A774B"/>
    <w:rsid w:val="007C2EC4"/>
    <w:rsid w:val="007C6D59"/>
    <w:rsid w:val="007D41B7"/>
    <w:rsid w:val="007D7EE6"/>
    <w:rsid w:val="007E2C0C"/>
    <w:rsid w:val="007E7120"/>
    <w:rsid w:val="007E7B1A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2F4A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32A"/>
    <w:rsid w:val="00894806"/>
    <w:rsid w:val="008B1BC1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2461"/>
    <w:rsid w:val="00994294"/>
    <w:rsid w:val="009A1F57"/>
    <w:rsid w:val="009A4C5B"/>
    <w:rsid w:val="009B1AAD"/>
    <w:rsid w:val="009C0580"/>
    <w:rsid w:val="009C756B"/>
    <w:rsid w:val="009D2514"/>
    <w:rsid w:val="009E172F"/>
    <w:rsid w:val="009E33A6"/>
    <w:rsid w:val="009F577E"/>
    <w:rsid w:val="009F7808"/>
    <w:rsid w:val="00A07683"/>
    <w:rsid w:val="00A07793"/>
    <w:rsid w:val="00A12B7C"/>
    <w:rsid w:val="00A261BA"/>
    <w:rsid w:val="00A310AA"/>
    <w:rsid w:val="00A31495"/>
    <w:rsid w:val="00A351D6"/>
    <w:rsid w:val="00A40D74"/>
    <w:rsid w:val="00A42DF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C69F8"/>
    <w:rsid w:val="00AD70EA"/>
    <w:rsid w:val="00B034A1"/>
    <w:rsid w:val="00B068BF"/>
    <w:rsid w:val="00B105CF"/>
    <w:rsid w:val="00B13A0F"/>
    <w:rsid w:val="00B168A6"/>
    <w:rsid w:val="00B24D1D"/>
    <w:rsid w:val="00B32672"/>
    <w:rsid w:val="00B37E88"/>
    <w:rsid w:val="00B5776F"/>
    <w:rsid w:val="00B61E3D"/>
    <w:rsid w:val="00B64E45"/>
    <w:rsid w:val="00B65DFE"/>
    <w:rsid w:val="00B65F5D"/>
    <w:rsid w:val="00B7185F"/>
    <w:rsid w:val="00B73F70"/>
    <w:rsid w:val="00B75C67"/>
    <w:rsid w:val="00B80E96"/>
    <w:rsid w:val="00B810BB"/>
    <w:rsid w:val="00B94349"/>
    <w:rsid w:val="00BA170B"/>
    <w:rsid w:val="00BA3254"/>
    <w:rsid w:val="00BB1040"/>
    <w:rsid w:val="00BC2938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564E7"/>
    <w:rsid w:val="00C6265F"/>
    <w:rsid w:val="00C67EAC"/>
    <w:rsid w:val="00C73B1E"/>
    <w:rsid w:val="00C77641"/>
    <w:rsid w:val="00C87688"/>
    <w:rsid w:val="00C96853"/>
    <w:rsid w:val="00CB11A3"/>
    <w:rsid w:val="00CB7E81"/>
    <w:rsid w:val="00CD0085"/>
    <w:rsid w:val="00CE139A"/>
    <w:rsid w:val="00D13AB2"/>
    <w:rsid w:val="00D16E9F"/>
    <w:rsid w:val="00D27712"/>
    <w:rsid w:val="00D32431"/>
    <w:rsid w:val="00D4125F"/>
    <w:rsid w:val="00D5093A"/>
    <w:rsid w:val="00D5653D"/>
    <w:rsid w:val="00D64947"/>
    <w:rsid w:val="00DA0939"/>
    <w:rsid w:val="00DB1CFD"/>
    <w:rsid w:val="00DB1DCD"/>
    <w:rsid w:val="00DB24C4"/>
    <w:rsid w:val="00DC1692"/>
    <w:rsid w:val="00DC405E"/>
    <w:rsid w:val="00DC46A3"/>
    <w:rsid w:val="00DC7F30"/>
    <w:rsid w:val="00DD69A0"/>
    <w:rsid w:val="00DE1A48"/>
    <w:rsid w:val="00DE2121"/>
    <w:rsid w:val="00DE5183"/>
    <w:rsid w:val="00DF6561"/>
    <w:rsid w:val="00E022B9"/>
    <w:rsid w:val="00E06BAC"/>
    <w:rsid w:val="00E20F57"/>
    <w:rsid w:val="00E26D34"/>
    <w:rsid w:val="00E33A25"/>
    <w:rsid w:val="00E40A06"/>
    <w:rsid w:val="00E4285E"/>
    <w:rsid w:val="00E64473"/>
    <w:rsid w:val="00E64C05"/>
    <w:rsid w:val="00E66C32"/>
    <w:rsid w:val="00E726E2"/>
    <w:rsid w:val="00E800F8"/>
    <w:rsid w:val="00E83AAA"/>
    <w:rsid w:val="00E85E60"/>
    <w:rsid w:val="00EB17FF"/>
    <w:rsid w:val="00EB2178"/>
    <w:rsid w:val="00EB70D0"/>
    <w:rsid w:val="00EC01D6"/>
    <w:rsid w:val="00EC09C1"/>
    <w:rsid w:val="00EC22DF"/>
    <w:rsid w:val="00EC4E9A"/>
    <w:rsid w:val="00EC5B22"/>
    <w:rsid w:val="00EC6FC9"/>
    <w:rsid w:val="00EC7FB2"/>
    <w:rsid w:val="00EF57F9"/>
    <w:rsid w:val="00EF6F1E"/>
    <w:rsid w:val="00F02CB7"/>
    <w:rsid w:val="00F21D50"/>
    <w:rsid w:val="00F33EA0"/>
    <w:rsid w:val="00F36128"/>
    <w:rsid w:val="00F520E7"/>
    <w:rsid w:val="00F57665"/>
    <w:rsid w:val="00F7157B"/>
    <w:rsid w:val="00F80C70"/>
    <w:rsid w:val="00F82D97"/>
    <w:rsid w:val="00F83A68"/>
    <w:rsid w:val="00F8583D"/>
    <w:rsid w:val="00F874FF"/>
    <w:rsid w:val="00F905CE"/>
    <w:rsid w:val="00F908C5"/>
    <w:rsid w:val="00F92501"/>
    <w:rsid w:val="00F949F3"/>
    <w:rsid w:val="00F94A8C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rPr>
      <w:noProof/>
      <w:sz w:val="22"/>
    </w:rPr>
  </w:style>
  <w:style w:type="paragraph" w:styleId="Heading1">
    <w:name w:val="heading 1"/>
    <w:next w:val="NoSpacing"/>
    <w:qFormat/>
    <w:rsid w:val="00400309"/>
    <w:pPr>
      <w:widowControl w:val="0"/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DA0939"/>
    <w:pPr>
      <w:spacing w:before="240" w:after="240"/>
      <w:outlineLvl w:val="1"/>
    </w:pPr>
    <w:rPr>
      <w:b/>
      <w:noProof/>
      <w:sz w:val="28"/>
    </w:rPr>
  </w:style>
  <w:style w:type="paragraph" w:styleId="Heading3">
    <w:name w:val="heading 3"/>
    <w:next w:val="Normal"/>
    <w:qFormat/>
    <w:rsid w:val="0005735B"/>
    <w:pPr>
      <w:spacing w:before="240" w:after="240"/>
      <w:jc w:val="center"/>
      <w:outlineLvl w:val="2"/>
    </w:pPr>
    <w:rPr>
      <w:noProof/>
      <w:sz w:val="22"/>
      <w:u w:val="single"/>
    </w:rPr>
  </w:style>
  <w:style w:type="paragraph" w:styleId="Heading4">
    <w:name w:val="heading 4"/>
    <w:next w:val="Normal"/>
    <w:qFormat/>
    <w:rsid w:val="007A31E6"/>
    <w:pPr>
      <w:spacing w:before="240" w:after="240"/>
      <w:ind w:left="432"/>
      <w:outlineLvl w:val="3"/>
    </w:pPr>
    <w:rPr>
      <w:noProof/>
      <w:sz w:val="22"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B068BF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  <w:style w:type="paragraph" w:styleId="NoSpacing">
    <w:name w:val="No Spacing"/>
    <w:uiPriority w:val="1"/>
    <w:qFormat/>
    <w:rsid w:val="00F33EA0"/>
    <w:rPr>
      <w:noProof/>
      <w:sz w:val="22"/>
    </w:rPr>
  </w:style>
  <w:style w:type="table" w:styleId="TableGrid">
    <w:name w:val="Table Grid"/>
    <w:basedOn w:val="TableNormal"/>
    <w:rsid w:val="00BC2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cpa026e-final.dot</Template>
  <TotalTime>96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254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Harwell, Dylan (CTR) - OCIO-EAS, WA</cp:lastModifiedBy>
  <cp:revision>67</cp:revision>
  <cp:lastPrinted>2015-04-01T19:25:00Z</cp:lastPrinted>
  <dcterms:created xsi:type="dcterms:W3CDTF">2020-08-27T21:23:00Z</dcterms:created>
  <dcterms:modified xsi:type="dcterms:W3CDTF">2023-03-06T18:09:00Z</dcterms:modified>
</cp:coreProperties>
</file>