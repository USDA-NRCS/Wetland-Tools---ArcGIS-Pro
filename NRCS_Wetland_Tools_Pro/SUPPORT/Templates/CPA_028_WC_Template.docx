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5F14" w14:textId="74A4EB3B" w:rsidR="00B7185F" w:rsidRDefault="00CB6370" w:rsidP="00E47FB9">
      <w:pPr>
        <w:pStyle w:val="NoSpacing"/>
        <w:spacing w:after="240"/>
        <w:jc w:val="center"/>
        <w:rPr>
          <w:b/>
          <w:bCs/>
          <w:spacing w:val="-2"/>
        </w:rPr>
      </w:pPr>
      <w:r>
        <w:rPr>
          <w:b/>
          <w:bCs/>
        </w:rPr>
        <w:t>CON</w:t>
      </w:r>
      <w:r w:rsidR="00CC2CD4">
        <w:rPr>
          <w:b/>
          <w:bCs/>
        </w:rPr>
        <w:t>SOLIDATED</w:t>
      </w:r>
      <w:r>
        <w:rPr>
          <w:b/>
          <w:bCs/>
        </w:rPr>
        <w:t xml:space="preserve"> </w:t>
      </w:r>
      <w:r w:rsidR="00BC2938" w:rsidRPr="00BC2938">
        <w:rPr>
          <w:b/>
          <w:bCs/>
        </w:rPr>
        <w:t>CERTIFIED</w:t>
      </w:r>
      <w:r w:rsidR="00BC2938" w:rsidRPr="00BC2938">
        <w:rPr>
          <w:b/>
          <w:bCs/>
          <w:spacing w:val="-9"/>
        </w:rPr>
        <w:t xml:space="preserve"> </w:t>
      </w:r>
      <w:r w:rsidR="00BC2938" w:rsidRPr="00BC2938">
        <w:rPr>
          <w:b/>
          <w:bCs/>
        </w:rPr>
        <w:t>WETLAND</w:t>
      </w:r>
      <w:r w:rsidR="00BC2938" w:rsidRPr="00BC2938">
        <w:rPr>
          <w:b/>
          <w:bCs/>
          <w:spacing w:val="-6"/>
        </w:rPr>
        <w:t xml:space="preserve"> </w:t>
      </w:r>
      <w:r w:rsidR="00BC2938" w:rsidRPr="00BC2938">
        <w:rPr>
          <w:b/>
          <w:bCs/>
          <w:spacing w:val="-2"/>
        </w:rPr>
        <w:t>DETERMINATION</w:t>
      </w:r>
      <w:r>
        <w:rPr>
          <w:b/>
          <w:bCs/>
          <w:spacing w:val="-2"/>
        </w:rPr>
        <w:t xml:space="preserve"> LEDGER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9"/>
        <w:gridCol w:w="795"/>
        <w:gridCol w:w="4109"/>
        <w:gridCol w:w="4247"/>
      </w:tblGrid>
      <w:tr w:rsidR="00E47FB9" w14:paraId="2079F353" w14:textId="77777777" w:rsidTr="00E47FB9">
        <w:trPr>
          <w:trHeight w:val="621"/>
        </w:trPr>
        <w:tc>
          <w:tcPr>
            <w:tcW w:w="1559" w:type="dxa"/>
          </w:tcPr>
          <w:p w14:paraId="272B5688" w14:textId="77777777" w:rsidR="00E47FB9" w:rsidRDefault="00E47FB9" w:rsidP="00B1500D">
            <w:pPr>
              <w:pStyle w:val="TableParagraph"/>
              <w:spacing w:line="251" w:lineRule="exact"/>
              <w:ind w:left="107"/>
              <w:rPr>
                <w:b/>
              </w:rPr>
            </w:pPr>
            <w:r>
              <w:rPr>
                <w:b/>
              </w:rPr>
              <w:t>1.</w:t>
            </w:r>
            <w:r>
              <w:rPr>
                <w:b/>
                <w:spacing w:val="42"/>
              </w:rPr>
              <w:t xml:space="preserve">  </w:t>
            </w:r>
            <w:r>
              <w:rPr>
                <w:b/>
                <w:spacing w:val="-2"/>
              </w:rPr>
              <w:t>Name:</w:t>
            </w:r>
          </w:p>
        </w:tc>
        <w:tc>
          <w:tcPr>
            <w:tcW w:w="4904" w:type="dxa"/>
            <w:gridSpan w:val="2"/>
            <w:tcBorders>
              <w:right w:val="single" w:sz="6" w:space="0" w:color="000000"/>
            </w:tcBorders>
          </w:tcPr>
          <w:p w14:paraId="44A357AD" w14:textId="77777777" w:rsidR="00E47FB9" w:rsidRDefault="00E47FB9" w:rsidP="00B1500D">
            <w:pPr>
              <w:pStyle w:val="TableParagraph"/>
            </w:pPr>
            <w:r>
              <w:t xml:space="preserve"> {{ admin_data[‘client’] }}</w:t>
            </w:r>
          </w:p>
        </w:tc>
        <w:tc>
          <w:tcPr>
            <w:tcW w:w="4247" w:type="dxa"/>
            <w:tcBorders>
              <w:left w:val="single" w:sz="6" w:space="0" w:color="000000"/>
            </w:tcBorders>
          </w:tcPr>
          <w:p w14:paraId="4967717F" w14:textId="77777777" w:rsidR="00E47FB9" w:rsidRPr="006E3B0E" w:rsidRDefault="00E47FB9" w:rsidP="00B1500D">
            <w:pPr>
              <w:pStyle w:val="TableParagraph"/>
              <w:spacing w:line="215" w:lineRule="exact"/>
              <w:ind w:left="72"/>
              <w:rPr>
                <w:bCs/>
              </w:rPr>
            </w:pPr>
            <w:r>
              <w:rPr>
                <w:b/>
              </w:rPr>
              <w:t>2.</w:t>
            </w:r>
            <w:r>
              <w:rPr>
                <w:b/>
                <w:spacing w:val="40"/>
              </w:rPr>
              <w:t xml:space="preserve">  </w:t>
            </w:r>
            <w:r>
              <w:rPr>
                <w:b/>
              </w:rPr>
              <w:t xml:space="preserve">Location </w:t>
            </w:r>
            <w:r>
              <w:rPr>
                <w:b/>
                <w:spacing w:val="-2"/>
              </w:rPr>
              <w:t xml:space="preserve">County: </w:t>
            </w:r>
            <w:r>
              <w:t>{{ admin_data[‘county_name’] }}</w:t>
            </w:r>
          </w:p>
        </w:tc>
      </w:tr>
      <w:tr w:rsidR="00E47FB9" w14:paraId="4A8E012A" w14:textId="77777777" w:rsidTr="00E47FB9">
        <w:trPr>
          <w:trHeight w:val="758"/>
        </w:trPr>
        <w:tc>
          <w:tcPr>
            <w:tcW w:w="1559" w:type="dxa"/>
          </w:tcPr>
          <w:p w14:paraId="017876FF" w14:textId="77777777" w:rsidR="00E47FB9" w:rsidRDefault="00E47FB9" w:rsidP="00B1500D">
            <w:pPr>
              <w:pStyle w:val="TableParagraph"/>
              <w:spacing w:line="251" w:lineRule="exact"/>
              <w:ind w:left="107"/>
              <w:rPr>
                <w:b/>
              </w:rPr>
            </w:pPr>
            <w:r>
              <w:rPr>
                <w:b/>
              </w:rPr>
              <w:t>3.</w:t>
            </w:r>
            <w:r>
              <w:rPr>
                <w:b/>
                <w:spacing w:val="40"/>
              </w:rPr>
              <w:t xml:space="preserve">  </w:t>
            </w:r>
            <w:r>
              <w:rPr>
                <w:b/>
                <w:spacing w:val="-2"/>
              </w:rPr>
              <w:t>Address:</w:t>
            </w:r>
          </w:p>
        </w:tc>
        <w:tc>
          <w:tcPr>
            <w:tcW w:w="4904" w:type="dxa"/>
            <w:gridSpan w:val="2"/>
            <w:tcBorders>
              <w:right w:val="single" w:sz="6" w:space="0" w:color="000000"/>
            </w:tcBorders>
          </w:tcPr>
          <w:p w14:paraId="0579BED3" w14:textId="77777777" w:rsidR="00E47FB9" w:rsidRDefault="00E47FB9" w:rsidP="00B1500D">
            <w:pPr>
              <w:pStyle w:val="TableParagraph"/>
            </w:pPr>
            <w:r>
              <w:t xml:space="preserve"> {{ admin_data[‘street’] }}</w:t>
            </w:r>
          </w:p>
          <w:p w14:paraId="2A9A623F" w14:textId="77777777" w:rsidR="00E47FB9" w:rsidRDefault="00E47FB9" w:rsidP="00B1500D">
            <w:pPr>
              <w:pStyle w:val="TableParagraph"/>
            </w:pPr>
            <w:r>
              <w:t xml:space="preserve"> {{ admin_data[‘city’] }}, {{ admin_data[‘state’] }} {{ admin_data[‘zip’] }}</w:t>
            </w:r>
          </w:p>
        </w:tc>
        <w:tc>
          <w:tcPr>
            <w:tcW w:w="4247" w:type="dxa"/>
            <w:tcBorders>
              <w:left w:val="single" w:sz="6" w:space="0" w:color="000000"/>
            </w:tcBorders>
          </w:tcPr>
          <w:p w14:paraId="7FB7D5B2" w14:textId="77777777" w:rsidR="00E47FB9" w:rsidRPr="006E3B0E" w:rsidRDefault="00E47FB9" w:rsidP="00B1500D">
            <w:pPr>
              <w:pStyle w:val="TableParagraph"/>
              <w:spacing w:before="16"/>
              <w:ind w:left="53"/>
              <w:rPr>
                <w:bCs/>
              </w:rPr>
            </w:pPr>
            <w:r>
              <w:rPr>
                <w:b/>
              </w:rPr>
              <w:t>4.</w:t>
            </w:r>
            <w:r>
              <w:rPr>
                <w:b/>
                <w:spacing w:val="40"/>
              </w:rPr>
              <w:t xml:space="preserve">  </w:t>
            </w:r>
            <w:r>
              <w:rPr>
                <w:b/>
              </w:rPr>
              <w:t>Admin.</w:t>
            </w:r>
            <w:r>
              <w:rPr>
                <w:b/>
                <w:spacing w:val="1"/>
              </w:rPr>
              <w:t xml:space="preserve"> </w:t>
            </w:r>
            <w:r>
              <w:rPr>
                <w:b/>
                <w:spacing w:val="-2"/>
              </w:rPr>
              <w:t xml:space="preserve">County: </w:t>
            </w:r>
            <w:r>
              <w:t>{{ admin_data[‘admin_county_name’] }}</w:t>
            </w:r>
          </w:p>
        </w:tc>
      </w:tr>
      <w:tr w:rsidR="00E47FB9" w14:paraId="7EC981FE" w14:textId="77777777" w:rsidTr="00E47FB9">
        <w:trPr>
          <w:trHeight w:val="602"/>
        </w:trPr>
        <w:tc>
          <w:tcPr>
            <w:tcW w:w="2354" w:type="dxa"/>
            <w:gridSpan w:val="2"/>
          </w:tcPr>
          <w:p w14:paraId="44CF9547" w14:textId="77777777" w:rsidR="00E47FB9" w:rsidRDefault="00E47FB9" w:rsidP="00B1500D">
            <w:pPr>
              <w:pStyle w:val="TableParagraph"/>
              <w:spacing w:line="251" w:lineRule="exact"/>
              <w:ind w:left="107"/>
              <w:rPr>
                <w:b/>
              </w:rPr>
            </w:pPr>
            <w:r>
              <w:rPr>
                <w:b/>
              </w:rPr>
              <w:t>5.</w:t>
            </w:r>
            <w:r>
              <w:rPr>
                <w:b/>
                <w:spacing w:val="40"/>
              </w:rPr>
              <w:t xml:space="preserve">  </w:t>
            </w:r>
            <w:r>
              <w:rPr>
                <w:b/>
              </w:rPr>
              <w:t>Request</w:t>
            </w:r>
            <w:r>
              <w:rPr>
                <w:b/>
                <w:spacing w:val="1"/>
              </w:rPr>
              <w:t xml:space="preserve"> </w:t>
            </w:r>
            <w:r>
              <w:rPr>
                <w:b/>
                <w:spacing w:val="-4"/>
              </w:rPr>
              <w:t>Date:</w:t>
            </w:r>
          </w:p>
        </w:tc>
        <w:tc>
          <w:tcPr>
            <w:tcW w:w="4109" w:type="dxa"/>
            <w:tcBorders>
              <w:right w:val="single" w:sz="6" w:space="0" w:color="000000"/>
            </w:tcBorders>
          </w:tcPr>
          <w:p w14:paraId="6A9EA9A5" w14:textId="77777777" w:rsidR="00E47FB9" w:rsidRDefault="00E47FB9" w:rsidP="00B1500D">
            <w:pPr>
              <w:pStyle w:val="TableParagraph"/>
            </w:pPr>
            <w:r>
              <w:t xml:space="preserve"> {{ admin_data[‘request_date’] }}</w:t>
            </w:r>
          </w:p>
        </w:tc>
        <w:tc>
          <w:tcPr>
            <w:tcW w:w="4247" w:type="dxa"/>
            <w:tcBorders>
              <w:left w:val="single" w:sz="6" w:space="0" w:color="000000"/>
            </w:tcBorders>
          </w:tcPr>
          <w:p w14:paraId="63DF0B83" w14:textId="77777777" w:rsidR="00E47FB9" w:rsidRPr="006E3B0E" w:rsidRDefault="00E47FB9" w:rsidP="00B1500D">
            <w:pPr>
              <w:pStyle w:val="TableParagraph"/>
              <w:spacing w:line="233" w:lineRule="exact"/>
              <w:ind w:left="53"/>
              <w:rPr>
                <w:bCs/>
              </w:rPr>
            </w:pPr>
            <w:r>
              <w:rPr>
                <w:b/>
              </w:rPr>
              <w:t>6.</w:t>
            </w:r>
            <w:r>
              <w:rPr>
                <w:b/>
                <w:spacing w:val="41"/>
              </w:rPr>
              <w:t xml:space="preserve">  </w:t>
            </w:r>
            <w:r>
              <w:rPr>
                <w:b/>
              </w:rPr>
              <w:t>Farm</w:t>
            </w:r>
            <w:r>
              <w:rPr>
                <w:b/>
                <w:spacing w:val="1"/>
              </w:rPr>
              <w:t xml:space="preserve"> </w:t>
            </w:r>
            <w:r>
              <w:rPr>
                <w:b/>
                <w:spacing w:val="-2"/>
              </w:rPr>
              <w:t xml:space="preserve">Number: </w:t>
            </w:r>
            <w:r>
              <w:t>{{ admin_data[‘farm_number’] }}</w:t>
            </w:r>
          </w:p>
        </w:tc>
      </w:tr>
      <w:tr w:rsidR="00E47FB9" w14:paraId="138EE6AA" w14:textId="77777777" w:rsidTr="00E47FB9">
        <w:trPr>
          <w:trHeight w:val="602"/>
        </w:trPr>
        <w:tc>
          <w:tcPr>
            <w:tcW w:w="2354" w:type="dxa"/>
            <w:gridSpan w:val="2"/>
          </w:tcPr>
          <w:p w14:paraId="138CF293" w14:textId="77777777" w:rsidR="00E47FB9" w:rsidRDefault="00E47FB9" w:rsidP="00B1500D">
            <w:pPr>
              <w:pStyle w:val="TableParagraph"/>
              <w:spacing w:line="251" w:lineRule="exact"/>
              <w:ind w:left="107"/>
              <w:rPr>
                <w:b/>
              </w:rPr>
            </w:pPr>
            <w:r>
              <w:rPr>
                <w:b/>
              </w:rPr>
              <w:t>7.</w:t>
            </w:r>
            <w:r>
              <w:rPr>
                <w:b/>
                <w:spacing w:val="41"/>
              </w:rPr>
              <w:t xml:space="preserve">  </w:t>
            </w:r>
            <w:r>
              <w:rPr>
                <w:b/>
              </w:rPr>
              <w:t xml:space="preserve">Date </w:t>
            </w:r>
            <w:r>
              <w:rPr>
                <w:b/>
                <w:spacing w:val="-2"/>
              </w:rPr>
              <w:t>Prepared:</w:t>
            </w:r>
          </w:p>
        </w:tc>
        <w:tc>
          <w:tcPr>
            <w:tcW w:w="4109" w:type="dxa"/>
            <w:tcBorders>
              <w:right w:val="single" w:sz="6" w:space="0" w:color="000000"/>
            </w:tcBorders>
          </w:tcPr>
          <w:p w14:paraId="2142AA46" w14:textId="227E9FCF" w:rsidR="00E47FB9" w:rsidRDefault="004B0208" w:rsidP="00B1500D">
            <w:pPr>
              <w:pStyle w:val="TableParagraph"/>
            </w:pPr>
            <w:r>
              <w:t xml:space="preserve"> {{ today_date }}</w:t>
            </w:r>
          </w:p>
        </w:tc>
        <w:tc>
          <w:tcPr>
            <w:tcW w:w="4247" w:type="dxa"/>
            <w:tcBorders>
              <w:left w:val="single" w:sz="6" w:space="0" w:color="000000"/>
            </w:tcBorders>
          </w:tcPr>
          <w:p w14:paraId="158B141A" w14:textId="77777777" w:rsidR="00E47FB9" w:rsidRPr="006E3B0E" w:rsidRDefault="00E47FB9" w:rsidP="00B1500D">
            <w:pPr>
              <w:pStyle w:val="TableParagraph"/>
              <w:spacing w:before="16"/>
              <w:ind w:left="72"/>
              <w:rPr>
                <w:bCs/>
              </w:rPr>
            </w:pPr>
            <w:r>
              <w:rPr>
                <w:b/>
              </w:rPr>
              <w:t>8.</w:t>
            </w:r>
            <w:r>
              <w:rPr>
                <w:b/>
                <w:spacing w:val="40"/>
              </w:rPr>
              <w:t xml:space="preserve">  </w:t>
            </w:r>
            <w:r>
              <w:rPr>
                <w:b/>
              </w:rPr>
              <w:t>Tract</w:t>
            </w:r>
            <w:r>
              <w:rPr>
                <w:b/>
                <w:spacing w:val="-1"/>
              </w:rPr>
              <w:t xml:space="preserve"> </w:t>
            </w:r>
            <w:r>
              <w:rPr>
                <w:b/>
                <w:spacing w:val="-2"/>
              </w:rPr>
              <w:t xml:space="preserve">Number: </w:t>
            </w:r>
            <w:r>
              <w:t>{{ admin_data[‘tract_number’] }}</w:t>
            </w:r>
          </w:p>
        </w:tc>
      </w:tr>
    </w:tbl>
    <w:p w14:paraId="6B69625E" w14:textId="25E6DD55" w:rsidR="00F92501" w:rsidRDefault="00BC2938" w:rsidP="00E47FB9">
      <w:pPr>
        <w:spacing w:after="240"/>
      </w:pPr>
      <w:r>
        <w:t>This</w:t>
      </w:r>
      <w:r>
        <w:rPr>
          <w:spacing w:val="-2"/>
        </w:rPr>
        <w:t xml:space="preserve"> </w:t>
      </w:r>
      <w:r w:rsidR="008B1000">
        <w:t xml:space="preserve">is a consolidated listing of previously issued and final certified wetland determinations for which appeal rights have expired. Each certified wetland determination identifies areas in the Tract subject to the wetland conservation provisions of the 1985 Food Security Act, as amended. See the attached </w:t>
      </w:r>
      <w:r w:rsidR="008B1000">
        <w:rPr>
          <w:u w:val="single"/>
        </w:rPr>
        <w:t>Definitions of Wetland Labels and Uses</w:t>
      </w:r>
      <w:r w:rsidR="008B1000">
        <w:t xml:space="preserve"> for additional</w:t>
      </w:r>
      <w:r w:rsidR="008B1000">
        <w:rPr>
          <w:spacing w:val="-4"/>
        </w:rPr>
        <w:t xml:space="preserve"> </w:t>
      </w:r>
      <w:r w:rsidR="008B1000">
        <w:t>information</w:t>
      </w:r>
      <w:r w:rsidR="008B1000">
        <w:rPr>
          <w:spacing w:val="-2"/>
        </w:rPr>
        <w:t xml:space="preserve"> </w:t>
      </w:r>
      <w:r w:rsidR="008B1000">
        <w:t>and</w:t>
      </w:r>
      <w:r w:rsidR="008B1000">
        <w:rPr>
          <w:spacing w:val="-5"/>
        </w:rPr>
        <w:t xml:space="preserve"> </w:t>
      </w:r>
      <w:r w:rsidR="008B1000">
        <w:t>currently</w:t>
      </w:r>
      <w:r w:rsidR="008B1000">
        <w:rPr>
          <w:spacing w:val="-5"/>
        </w:rPr>
        <w:t xml:space="preserve"> </w:t>
      </w:r>
      <w:r w:rsidR="008B1000">
        <w:t>authorized</w:t>
      </w:r>
      <w:r w:rsidR="008B1000">
        <w:rPr>
          <w:spacing w:val="-5"/>
        </w:rPr>
        <w:t xml:space="preserve"> </w:t>
      </w:r>
      <w:r w:rsidR="008B1000">
        <w:t>activities</w:t>
      </w:r>
      <w:r w:rsidR="008B1000">
        <w:rPr>
          <w:spacing w:val="-2"/>
        </w:rPr>
        <w:t xml:space="preserve"> </w:t>
      </w:r>
      <w:r w:rsidR="008B1000">
        <w:t>under</w:t>
      </w:r>
      <w:r w:rsidR="008B1000">
        <w:rPr>
          <w:spacing w:val="-4"/>
        </w:rPr>
        <w:t xml:space="preserve"> </w:t>
      </w:r>
      <w:r w:rsidR="008B1000">
        <w:t>the</w:t>
      </w:r>
      <w:r w:rsidR="008B1000">
        <w:rPr>
          <w:spacing w:val="-2"/>
        </w:rPr>
        <w:t xml:space="preserve"> </w:t>
      </w:r>
      <w:r w:rsidR="008B1000">
        <w:t>Act.</w:t>
      </w:r>
      <w:r w:rsidR="008B1000">
        <w:rPr>
          <w:spacing w:val="-2"/>
        </w:rPr>
        <w:t xml:space="preserve"> </w:t>
      </w:r>
      <w:r w:rsidR="008B1000">
        <w:t>This</w:t>
      </w:r>
      <w:r w:rsidR="008B1000">
        <w:rPr>
          <w:spacing w:val="-2"/>
        </w:rPr>
        <w:t xml:space="preserve"> </w:t>
      </w:r>
      <w:r w:rsidR="008B1000">
        <w:t>consolidated</w:t>
      </w:r>
      <w:r w:rsidR="008B1000">
        <w:rPr>
          <w:spacing w:val="-2"/>
        </w:rPr>
        <w:t xml:space="preserve"> </w:t>
      </w:r>
      <w:r w:rsidR="008B1000">
        <w:t>listing</w:t>
      </w:r>
      <w:r w:rsidR="008B1000">
        <w:rPr>
          <w:spacing w:val="-2"/>
        </w:rPr>
        <w:t xml:space="preserve"> </w:t>
      </w:r>
      <w:r w:rsidR="008B1000">
        <w:t>of</w:t>
      </w:r>
      <w:r w:rsidR="008B1000">
        <w:rPr>
          <w:spacing w:val="-4"/>
        </w:rPr>
        <w:t xml:space="preserve"> </w:t>
      </w:r>
      <w:r w:rsidR="008B1000">
        <w:t>certified</w:t>
      </w:r>
      <w:r w:rsidR="008B1000">
        <w:rPr>
          <w:spacing w:val="-5"/>
        </w:rPr>
        <w:t xml:space="preserve"> </w:t>
      </w:r>
      <w:r w:rsidR="008B1000">
        <w:t>wetland determinations and attached map(s) are provided for your convenience.</w:t>
      </w:r>
      <w:r w:rsidR="008B1000">
        <w:rPr>
          <w:spacing w:val="40"/>
        </w:rPr>
        <w:t xml:space="preserve"> </w:t>
      </w:r>
      <w:r w:rsidR="008B1000">
        <w:t xml:space="preserve">You should refer to the original certified wetland determinations and maps for the official record which will be used to determine eligibility for USDA </w:t>
      </w:r>
      <w:r w:rsidR="008B1000">
        <w:rPr>
          <w:spacing w:val="-2"/>
        </w:rPr>
        <w:t>programs</w:t>
      </w:r>
      <w:r>
        <w:t>.</w:t>
      </w:r>
    </w:p>
    <w:tbl>
      <w:tblPr>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3"/>
        <w:gridCol w:w="1349"/>
        <w:gridCol w:w="2724"/>
        <w:gridCol w:w="1985"/>
        <w:gridCol w:w="2014"/>
      </w:tblGrid>
      <w:tr w:rsidR="00EF05CE" w14:paraId="5774FDF4" w14:textId="77777777" w:rsidTr="00A8435F">
        <w:trPr>
          <w:trHeight w:val="506"/>
        </w:trPr>
        <w:tc>
          <w:tcPr>
            <w:tcW w:w="2153" w:type="dxa"/>
          </w:tcPr>
          <w:p w14:paraId="0D44FC6D" w14:textId="66C08D55" w:rsidR="00EF05CE" w:rsidRDefault="00EF05CE" w:rsidP="00FE115B">
            <w:pPr>
              <w:pStyle w:val="TableParagraph"/>
              <w:spacing w:before="1"/>
              <w:ind w:left="721" w:right="714"/>
              <w:jc w:val="center"/>
              <w:rPr>
                <w:b/>
              </w:rPr>
            </w:pPr>
            <w:bookmarkStart w:id="0" w:name="_Hlk121831932"/>
            <w:r>
              <w:rPr>
                <w:b/>
                <w:spacing w:val="-2"/>
              </w:rPr>
              <w:t>Field</w:t>
            </w:r>
          </w:p>
        </w:tc>
        <w:tc>
          <w:tcPr>
            <w:tcW w:w="1349" w:type="dxa"/>
          </w:tcPr>
          <w:p w14:paraId="2A949CF1" w14:textId="6B5E2C42" w:rsidR="00EF05CE" w:rsidRDefault="00A8435F" w:rsidP="00A8435F">
            <w:pPr>
              <w:pStyle w:val="TableParagraph"/>
              <w:spacing w:before="1"/>
              <w:ind w:left="258"/>
              <w:rPr>
                <w:b/>
              </w:rPr>
            </w:pPr>
            <w:r>
              <w:rPr>
                <w:b/>
                <w:spacing w:val="-2"/>
              </w:rPr>
              <w:t xml:space="preserve">  </w:t>
            </w:r>
            <w:r w:rsidR="00EF05CE">
              <w:rPr>
                <w:b/>
                <w:spacing w:val="-2"/>
              </w:rPr>
              <w:t>Label</w:t>
            </w:r>
          </w:p>
        </w:tc>
        <w:tc>
          <w:tcPr>
            <w:tcW w:w="2724" w:type="dxa"/>
          </w:tcPr>
          <w:p w14:paraId="22559DFF" w14:textId="0B2D2E73" w:rsidR="00EF05CE" w:rsidRDefault="00A8435F" w:rsidP="00FE115B">
            <w:pPr>
              <w:pStyle w:val="TableParagraph"/>
              <w:spacing w:line="252" w:lineRule="exact"/>
              <w:ind w:left="765" w:hanging="487"/>
              <w:rPr>
                <w:b/>
              </w:rPr>
            </w:pPr>
            <w:r>
              <w:rPr>
                <w:b/>
                <w:spacing w:val="-2"/>
              </w:rPr>
              <w:t xml:space="preserve">      Occurrence Year </w:t>
            </w:r>
            <w:r w:rsidR="00EF05CE">
              <w:rPr>
                <w:b/>
                <w:spacing w:val="-2"/>
              </w:rPr>
              <w:t>(CW+YEAR)</w:t>
            </w:r>
          </w:p>
        </w:tc>
        <w:tc>
          <w:tcPr>
            <w:tcW w:w="1985" w:type="dxa"/>
          </w:tcPr>
          <w:p w14:paraId="499B0E50" w14:textId="6E4C340E" w:rsidR="00EF05CE" w:rsidRDefault="00A8435F" w:rsidP="00FE115B">
            <w:pPr>
              <w:pStyle w:val="TableParagraph"/>
              <w:spacing w:before="1"/>
              <w:ind w:left="440"/>
              <w:rPr>
                <w:b/>
              </w:rPr>
            </w:pPr>
            <w:r>
              <w:rPr>
                <w:b/>
                <w:spacing w:val="-2"/>
              </w:rPr>
              <w:t xml:space="preserve"> </w:t>
            </w:r>
            <w:r w:rsidR="00EF05CE">
              <w:rPr>
                <w:b/>
                <w:spacing w:val="-2"/>
              </w:rPr>
              <w:t>A</w:t>
            </w:r>
            <w:r>
              <w:rPr>
                <w:b/>
                <w:spacing w:val="-2"/>
              </w:rPr>
              <w:t>creage</w:t>
            </w:r>
          </w:p>
        </w:tc>
        <w:tc>
          <w:tcPr>
            <w:tcW w:w="2014" w:type="dxa"/>
          </w:tcPr>
          <w:p w14:paraId="5C80E243" w14:textId="60E753E4" w:rsidR="00EF05CE" w:rsidRDefault="00A8435F" w:rsidP="00FE115B">
            <w:pPr>
              <w:pStyle w:val="TableParagraph"/>
              <w:spacing w:line="252" w:lineRule="exact"/>
              <w:ind w:left="699" w:hanging="593"/>
              <w:rPr>
                <w:b/>
              </w:rPr>
            </w:pPr>
            <w:r>
              <w:rPr>
                <w:b/>
                <w:spacing w:val="-2"/>
              </w:rPr>
              <w:t xml:space="preserve"> Certification Date</w:t>
            </w:r>
          </w:p>
        </w:tc>
      </w:tr>
      <w:tr w:rsidR="00A8435F" w14:paraId="096CFA47" w14:textId="77777777" w:rsidTr="00A503BF">
        <w:trPr>
          <w:trHeight w:val="432"/>
        </w:trPr>
        <w:tc>
          <w:tcPr>
            <w:tcW w:w="10225" w:type="dxa"/>
            <w:gridSpan w:val="5"/>
          </w:tcPr>
          <w:p w14:paraId="576644DF" w14:textId="19256F96" w:rsidR="00A8435F" w:rsidRDefault="00A8435F" w:rsidP="00FE115B">
            <w:pPr>
              <w:pStyle w:val="TableParagraph"/>
            </w:pPr>
            <w:r>
              <w:t xml:space="preserve"> {%tr for row in data_028_pg1 %}</w:t>
            </w:r>
          </w:p>
        </w:tc>
      </w:tr>
      <w:tr w:rsidR="00EF05CE" w14:paraId="4574B878" w14:textId="77777777" w:rsidTr="00A8435F">
        <w:trPr>
          <w:trHeight w:val="432"/>
        </w:trPr>
        <w:tc>
          <w:tcPr>
            <w:tcW w:w="2153" w:type="dxa"/>
          </w:tcPr>
          <w:p w14:paraId="34CA3269" w14:textId="48EBAEB1" w:rsidR="00EF05CE" w:rsidRDefault="00A8435F" w:rsidP="00FE115B">
            <w:pPr>
              <w:pStyle w:val="TableParagraph"/>
            </w:pPr>
            <w:r>
              <w:t xml:space="preserve"> {{ row[‘clu’] }}</w:t>
            </w:r>
          </w:p>
        </w:tc>
        <w:tc>
          <w:tcPr>
            <w:tcW w:w="1349" w:type="dxa"/>
          </w:tcPr>
          <w:p w14:paraId="4BFCBDF6" w14:textId="3E8CC3B9" w:rsidR="00EF05CE" w:rsidRDefault="00A8435F" w:rsidP="00FE115B">
            <w:pPr>
              <w:pStyle w:val="TableParagraph"/>
            </w:pPr>
            <w:r>
              <w:t xml:space="preserve"> {{ row[‘label’] }}</w:t>
            </w:r>
          </w:p>
        </w:tc>
        <w:tc>
          <w:tcPr>
            <w:tcW w:w="2724" w:type="dxa"/>
          </w:tcPr>
          <w:p w14:paraId="3A105BB6" w14:textId="43238203" w:rsidR="00EF05CE" w:rsidRDefault="00A8435F" w:rsidP="00FE115B">
            <w:pPr>
              <w:pStyle w:val="TableParagraph"/>
            </w:pPr>
            <w:r>
              <w:t xml:space="preserve"> {{ row[‘year’] }}</w:t>
            </w:r>
          </w:p>
        </w:tc>
        <w:tc>
          <w:tcPr>
            <w:tcW w:w="1985" w:type="dxa"/>
          </w:tcPr>
          <w:p w14:paraId="209B2AB0" w14:textId="150492F1" w:rsidR="00EF05CE" w:rsidRDefault="00A8435F" w:rsidP="00FE115B">
            <w:pPr>
              <w:pStyle w:val="TableParagraph"/>
            </w:pPr>
            <w:r>
              <w:t xml:space="preserve"> {{ row[‘acres’] }}</w:t>
            </w:r>
          </w:p>
        </w:tc>
        <w:tc>
          <w:tcPr>
            <w:tcW w:w="2014" w:type="dxa"/>
          </w:tcPr>
          <w:p w14:paraId="7BC1660B" w14:textId="44A18338" w:rsidR="00EF05CE" w:rsidRDefault="00A8435F" w:rsidP="00FE115B">
            <w:pPr>
              <w:pStyle w:val="TableParagraph"/>
            </w:pPr>
            <w:r>
              <w:t xml:space="preserve"> {{ row[‘date’] }}</w:t>
            </w:r>
          </w:p>
        </w:tc>
      </w:tr>
      <w:tr w:rsidR="00A8435F" w14:paraId="70BFDA07" w14:textId="77777777" w:rsidTr="00CF5C4A">
        <w:trPr>
          <w:trHeight w:val="432"/>
        </w:trPr>
        <w:tc>
          <w:tcPr>
            <w:tcW w:w="10225" w:type="dxa"/>
            <w:gridSpan w:val="5"/>
          </w:tcPr>
          <w:p w14:paraId="6B2B21E2" w14:textId="5FEBC195" w:rsidR="00A8435F" w:rsidRDefault="00A8435F" w:rsidP="00FE115B">
            <w:pPr>
              <w:pStyle w:val="TableParagraph"/>
            </w:pPr>
            <w:r>
              <w:t xml:space="preserve"> {%tr endfor %}</w:t>
            </w:r>
          </w:p>
        </w:tc>
      </w:tr>
      <w:tr w:rsidR="00E47FB9" w14:paraId="5253266D" w14:textId="77777777" w:rsidTr="00E47FB9">
        <w:trPr>
          <w:trHeight w:val="1800"/>
        </w:trPr>
        <w:tc>
          <w:tcPr>
            <w:tcW w:w="10225" w:type="dxa"/>
            <w:gridSpan w:val="5"/>
          </w:tcPr>
          <w:p w14:paraId="3BD76BE6" w14:textId="17432F57" w:rsidR="00E47FB9" w:rsidRPr="00E47FB9" w:rsidRDefault="00E47FB9" w:rsidP="00FE115B">
            <w:pPr>
              <w:pStyle w:val="TableParagraph"/>
            </w:pPr>
            <w:r>
              <w:t xml:space="preserve"> </w:t>
            </w:r>
            <w:r>
              <w:rPr>
                <w:b/>
                <w:bCs/>
              </w:rPr>
              <w:t>Remarks:</w:t>
            </w:r>
            <w:r>
              <w:t xml:space="preserve"> </w:t>
            </w:r>
          </w:p>
        </w:tc>
      </w:tr>
      <w:bookmarkEnd w:id="0"/>
    </w:tbl>
    <w:p w14:paraId="61650F9B" w14:textId="7665E2FA" w:rsidR="00A8435F" w:rsidRDefault="00A8435F" w:rsidP="00A8435F">
      <w:pPr>
        <w:ind w:right="510"/>
      </w:pPr>
    </w:p>
    <w:p w14:paraId="630CED06" w14:textId="77777777" w:rsidR="00F92501" w:rsidRDefault="00F92501">
      <w:r>
        <w:br w:type="page"/>
      </w:r>
    </w:p>
    <w:p w14:paraId="17C3CCA2" w14:textId="7CF5CAA1" w:rsidR="00F92501" w:rsidRPr="00F92501" w:rsidRDefault="00EF05CE" w:rsidP="00282F14">
      <w:pPr>
        <w:ind w:right="510"/>
        <w:jc w:val="center"/>
        <w:rPr>
          <w:b/>
          <w:bCs/>
        </w:rPr>
      </w:pPr>
      <w:r>
        <w:rPr>
          <w:b/>
          <w:bCs/>
        </w:rPr>
        <w:lastRenderedPageBreak/>
        <w:t xml:space="preserve">CONSOLIDATED </w:t>
      </w:r>
      <w:r w:rsidR="00F92501" w:rsidRPr="00F92501">
        <w:rPr>
          <w:b/>
          <w:bCs/>
        </w:rPr>
        <w:t>CERTIFIED WETLAND DETERMINATION</w:t>
      </w:r>
      <w:r>
        <w:rPr>
          <w:b/>
          <w:bCs/>
        </w:rPr>
        <w:t xml:space="preserve"> LEDGER</w:t>
      </w:r>
    </w:p>
    <w:p w14:paraId="3FAA29A1" w14:textId="7266E414" w:rsidR="00785A9A" w:rsidRDefault="00F92501" w:rsidP="00EF05CE">
      <w:pPr>
        <w:ind w:right="510"/>
        <w:jc w:val="center"/>
        <w:rPr>
          <w:b/>
          <w:bCs/>
        </w:rPr>
      </w:pPr>
      <w:r w:rsidRPr="00F92501">
        <w:rPr>
          <w:b/>
          <w:bCs/>
        </w:rPr>
        <w:t>SUPPLEMENTAL WORKSHEET</w:t>
      </w:r>
    </w:p>
    <w:p w14:paraId="7048D291" w14:textId="2FB7809E" w:rsidR="00EF05CE" w:rsidRDefault="00EF05CE" w:rsidP="00EF05CE">
      <w:pPr>
        <w:ind w:right="510"/>
        <w:jc w:val="center"/>
        <w:rPr>
          <w:b/>
          <w:bCs/>
        </w:rPr>
      </w:pPr>
    </w:p>
    <w:tbl>
      <w:tblPr>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3"/>
        <w:gridCol w:w="1349"/>
        <w:gridCol w:w="2724"/>
        <w:gridCol w:w="1985"/>
        <w:gridCol w:w="2014"/>
      </w:tblGrid>
      <w:tr w:rsidR="00A8435F" w14:paraId="4DA853B1" w14:textId="77777777" w:rsidTr="00FE115B">
        <w:trPr>
          <w:trHeight w:val="506"/>
        </w:trPr>
        <w:tc>
          <w:tcPr>
            <w:tcW w:w="2153" w:type="dxa"/>
          </w:tcPr>
          <w:p w14:paraId="610940CB" w14:textId="77777777" w:rsidR="00A8435F" w:rsidRDefault="00A8435F" w:rsidP="00FE115B">
            <w:pPr>
              <w:pStyle w:val="TableParagraph"/>
              <w:spacing w:before="1"/>
              <w:ind w:left="721" w:right="714"/>
              <w:jc w:val="center"/>
              <w:rPr>
                <w:b/>
              </w:rPr>
            </w:pPr>
            <w:r>
              <w:rPr>
                <w:b/>
                <w:spacing w:val="-2"/>
              </w:rPr>
              <w:t>Field</w:t>
            </w:r>
          </w:p>
        </w:tc>
        <w:tc>
          <w:tcPr>
            <w:tcW w:w="1349" w:type="dxa"/>
          </w:tcPr>
          <w:p w14:paraId="3B079B04" w14:textId="77777777" w:rsidR="00A8435F" w:rsidRDefault="00A8435F" w:rsidP="00FE115B">
            <w:pPr>
              <w:pStyle w:val="TableParagraph"/>
              <w:spacing w:before="1"/>
              <w:ind w:left="258"/>
              <w:rPr>
                <w:b/>
              </w:rPr>
            </w:pPr>
            <w:r>
              <w:rPr>
                <w:b/>
                <w:spacing w:val="-2"/>
              </w:rPr>
              <w:t xml:space="preserve">  Label</w:t>
            </w:r>
          </w:p>
        </w:tc>
        <w:tc>
          <w:tcPr>
            <w:tcW w:w="2724" w:type="dxa"/>
          </w:tcPr>
          <w:p w14:paraId="2DD2B82E" w14:textId="77777777" w:rsidR="00A8435F" w:rsidRDefault="00A8435F" w:rsidP="00FE115B">
            <w:pPr>
              <w:pStyle w:val="TableParagraph"/>
              <w:spacing w:line="252" w:lineRule="exact"/>
              <w:ind w:left="765" w:hanging="487"/>
              <w:rPr>
                <w:b/>
              </w:rPr>
            </w:pPr>
            <w:r>
              <w:rPr>
                <w:b/>
                <w:spacing w:val="-2"/>
              </w:rPr>
              <w:t xml:space="preserve">      Occurrence Year (CW+YEAR)</w:t>
            </w:r>
          </w:p>
        </w:tc>
        <w:tc>
          <w:tcPr>
            <w:tcW w:w="1985" w:type="dxa"/>
          </w:tcPr>
          <w:p w14:paraId="07F07A61" w14:textId="77777777" w:rsidR="00A8435F" w:rsidRDefault="00A8435F" w:rsidP="00FE115B">
            <w:pPr>
              <w:pStyle w:val="TableParagraph"/>
              <w:spacing w:before="1"/>
              <w:ind w:left="440"/>
              <w:rPr>
                <w:b/>
              </w:rPr>
            </w:pPr>
            <w:r>
              <w:rPr>
                <w:b/>
                <w:spacing w:val="-2"/>
              </w:rPr>
              <w:t xml:space="preserve"> Acreage</w:t>
            </w:r>
          </w:p>
        </w:tc>
        <w:tc>
          <w:tcPr>
            <w:tcW w:w="2014" w:type="dxa"/>
          </w:tcPr>
          <w:p w14:paraId="2F93A186" w14:textId="77777777" w:rsidR="00A8435F" w:rsidRDefault="00A8435F" w:rsidP="00FE115B">
            <w:pPr>
              <w:pStyle w:val="TableParagraph"/>
              <w:spacing w:line="252" w:lineRule="exact"/>
              <w:ind w:left="699" w:hanging="593"/>
              <w:rPr>
                <w:b/>
              </w:rPr>
            </w:pPr>
            <w:r>
              <w:rPr>
                <w:b/>
                <w:spacing w:val="-2"/>
              </w:rPr>
              <w:t xml:space="preserve"> Certification Date</w:t>
            </w:r>
          </w:p>
        </w:tc>
      </w:tr>
      <w:tr w:rsidR="00A8435F" w14:paraId="7C35A011" w14:textId="77777777" w:rsidTr="00FE115B">
        <w:trPr>
          <w:trHeight w:val="432"/>
        </w:trPr>
        <w:tc>
          <w:tcPr>
            <w:tcW w:w="10225" w:type="dxa"/>
            <w:gridSpan w:val="5"/>
          </w:tcPr>
          <w:p w14:paraId="4D9F881D" w14:textId="4D23D425" w:rsidR="00A8435F" w:rsidRDefault="00A8435F" w:rsidP="00FE115B">
            <w:pPr>
              <w:pStyle w:val="TableParagraph"/>
            </w:pPr>
            <w:r>
              <w:t xml:space="preserve"> {%tr for row in data_028_pg2 %}</w:t>
            </w:r>
          </w:p>
        </w:tc>
      </w:tr>
      <w:tr w:rsidR="00A8435F" w14:paraId="25C7D619" w14:textId="77777777" w:rsidTr="00FE115B">
        <w:trPr>
          <w:trHeight w:val="432"/>
        </w:trPr>
        <w:tc>
          <w:tcPr>
            <w:tcW w:w="2153" w:type="dxa"/>
          </w:tcPr>
          <w:p w14:paraId="304A9CB8" w14:textId="77777777" w:rsidR="00A8435F" w:rsidRDefault="00A8435F" w:rsidP="00FE115B">
            <w:pPr>
              <w:pStyle w:val="TableParagraph"/>
            </w:pPr>
            <w:r>
              <w:t xml:space="preserve"> {{ row[‘clu’] }}</w:t>
            </w:r>
          </w:p>
        </w:tc>
        <w:tc>
          <w:tcPr>
            <w:tcW w:w="1349" w:type="dxa"/>
          </w:tcPr>
          <w:p w14:paraId="396B1217" w14:textId="77777777" w:rsidR="00A8435F" w:rsidRDefault="00A8435F" w:rsidP="00FE115B">
            <w:pPr>
              <w:pStyle w:val="TableParagraph"/>
            </w:pPr>
            <w:r>
              <w:t xml:space="preserve"> {{ row[‘label’] }}</w:t>
            </w:r>
          </w:p>
        </w:tc>
        <w:tc>
          <w:tcPr>
            <w:tcW w:w="2724" w:type="dxa"/>
          </w:tcPr>
          <w:p w14:paraId="5BA1CEA0" w14:textId="77777777" w:rsidR="00A8435F" w:rsidRDefault="00A8435F" w:rsidP="00FE115B">
            <w:pPr>
              <w:pStyle w:val="TableParagraph"/>
            </w:pPr>
            <w:r>
              <w:t xml:space="preserve"> {{ row[‘year’] }}</w:t>
            </w:r>
          </w:p>
        </w:tc>
        <w:tc>
          <w:tcPr>
            <w:tcW w:w="1985" w:type="dxa"/>
          </w:tcPr>
          <w:p w14:paraId="6980BAE5" w14:textId="77777777" w:rsidR="00A8435F" w:rsidRDefault="00A8435F" w:rsidP="00FE115B">
            <w:pPr>
              <w:pStyle w:val="TableParagraph"/>
            </w:pPr>
            <w:r>
              <w:t xml:space="preserve"> {{ row[‘acres’] }}</w:t>
            </w:r>
          </w:p>
        </w:tc>
        <w:tc>
          <w:tcPr>
            <w:tcW w:w="2014" w:type="dxa"/>
          </w:tcPr>
          <w:p w14:paraId="0A8EDD2E" w14:textId="77777777" w:rsidR="00A8435F" w:rsidRDefault="00A8435F" w:rsidP="00FE115B">
            <w:pPr>
              <w:pStyle w:val="TableParagraph"/>
            </w:pPr>
            <w:r>
              <w:t xml:space="preserve"> {{ row[‘date’] }}</w:t>
            </w:r>
          </w:p>
        </w:tc>
      </w:tr>
      <w:tr w:rsidR="00A8435F" w14:paraId="431F93BE" w14:textId="77777777" w:rsidTr="00FE115B">
        <w:trPr>
          <w:trHeight w:val="432"/>
        </w:trPr>
        <w:tc>
          <w:tcPr>
            <w:tcW w:w="10225" w:type="dxa"/>
            <w:gridSpan w:val="5"/>
          </w:tcPr>
          <w:p w14:paraId="7E6D533F" w14:textId="77777777" w:rsidR="00A8435F" w:rsidRDefault="00A8435F" w:rsidP="00FE115B">
            <w:pPr>
              <w:pStyle w:val="TableParagraph"/>
            </w:pPr>
            <w:r>
              <w:t xml:space="preserve"> {%tr endfor %}</w:t>
            </w:r>
          </w:p>
        </w:tc>
      </w:tr>
      <w:tr w:rsidR="00C64983" w14:paraId="0F66D7D2" w14:textId="77777777" w:rsidTr="00C64983">
        <w:trPr>
          <w:trHeight w:val="1800"/>
        </w:trPr>
        <w:tc>
          <w:tcPr>
            <w:tcW w:w="10225" w:type="dxa"/>
            <w:gridSpan w:val="5"/>
          </w:tcPr>
          <w:p w14:paraId="31BBDF00" w14:textId="70DFC2C2" w:rsidR="00C64983" w:rsidRPr="00C64983" w:rsidRDefault="00C64983" w:rsidP="00FE115B">
            <w:pPr>
              <w:pStyle w:val="TableParagraph"/>
            </w:pPr>
            <w:r>
              <w:t xml:space="preserve"> </w:t>
            </w:r>
            <w:r>
              <w:rPr>
                <w:b/>
                <w:bCs/>
              </w:rPr>
              <w:t>Remarks:</w:t>
            </w:r>
            <w:r>
              <w:t xml:space="preserve"> </w:t>
            </w:r>
          </w:p>
        </w:tc>
      </w:tr>
    </w:tbl>
    <w:p w14:paraId="3660175A" w14:textId="77777777" w:rsidR="00EF05CE" w:rsidRPr="00EF05CE" w:rsidRDefault="00EF05CE" w:rsidP="00A8435F">
      <w:pPr>
        <w:ind w:right="510"/>
      </w:pPr>
    </w:p>
    <w:p w14:paraId="657F6F2E" w14:textId="64D91CF0" w:rsidR="00F33254" w:rsidRPr="00243D7C" w:rsidRDefault="00C96853" w:rsidP="00243D7C">
      <w:pPr>
        <w:rPr>
          <w:b/>
          <w:bCs/>
        </w:rPr>
      </w:pPr>
      <w:r>
        <w:rPr>
          <w:b/>
          <w:bCs/>
        </w:rPr>
        <w:br w:type="page"/>
      </w:r>
    </w:p>
    <w:sectPr w:rsidR="00F33254" w:rsidRPr="00243D7C" w:rsidSect="00214D0B">
      <w:headerReference w:type="default" r:id="rId11"/>
      <w:footerReference w:type="default" r:id="rId12"/>
      <w:pgSz w:w="12240" w:h="15840" w:code="1"/>
      <w:pgMar w:top="720" w:right="720" w:bottom="720" w:left="720" w:header="115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8CC01" w14:textId="77777777" w:rsidR="00D03C22" w:rsidRDefault="00D03C22">
      <w:r>
        <w:separator/>
      </w:r>
    </w:p>
  </w:endnote>
  <w:endnote w:type="continuationSeparator" w:id="0">
    <w:p w14:paraId="240B717D" w14:textId="77777777" w:rsidR="00D03C22" w:rsidRDefault="00D03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arial">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5772676"/>
      <w:docPartObj>
        <w:docPartGallery w:val="Page Numbers (Bottom of Page)"/>
        <w:docPartUnique/>
      </w:docPartObj>
    </w:sdtPr>
    <w:sdtEndPr>
      <w:rPr>
        <w:noProof/>
        <w:color w:val="7F7F7F" w:themeColor="background1" w:themeShade="7F"/>
        <w:spacing w:val="60"/>
      </w:rPr>
    </w:sdtEndPr>
    <w:sdtContent>
      <w:p w14:paraId="02EF74B2" w14:textId="7323AC4D" w:rsidR="007E2C0C" w:rsidRDefault="007E2C0C" w:rsidP="008066DB">
        <w:pPr>
          <w:pStyle w:val="Footer"/>
          <w:pBdr>
            <w:top w:val="single" w:sz="4" w:space="0" w:color="D9D9D9" w:themeColor="background1" w:themeShade="D9"/>
          </w:pBdr>
          <w:rPr>
            <w:b/>
            <w:bCs/>
          </w:rPr>
        </w:pPr>
        <w:r>
          <w:rPr>
            <w:noProof w:val="0"/>
          </w:rPr>
          <w:fldChar w:fldCharType="begin"/>
        </w:r>
        <w:r>
          <w:instrText xml:space="preserve"> PAGE   \* MERGEFORMAT </w:instrText>
        </w:r>
        <w:r>
          <w:rPr>
            <w:noProof w:val="0"/>
          </w:rPr>
          <w:fldChar w:fldCharType="separate"/>
        </w:r>
        <w:r>
          <w:rPr>
            <w:b/>
            <w:bCs/>
          </w:rPr>
          <w:t>2</w:t>
        </w:r>
        <w:r>
          <w:rPr>
            <w:b/>
            <w:bCs/>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66A53" w14:textId="77777777" w:rsidR="00D03C22" w:rsidRDefault="00D03C22">
      <w:r>
        <w:separator/>
      </w:r>
    </w:p>
  </w:footnote>
  <w:footnote w:type="continuationSeparator" w:id="0">
    <w:p w14:paraId="252FC852" w14:textId="77777777" w:rsidR="00D03C22" w:rsidRDefault="00D03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8350" w14:textId="0F882656" w:rsidR="00D27712" w:rsidRDefault="00E47FB9">
    <w:pPr>
      <w:pStyle w:val="BodyText"/>
      <w:spacing w:line="14" w:lineRule="auto"/>
    </w:pPr>
    <w:r>
      <mc:AlternateContent>
        <mc:Choice Requires="wps">
          <w:drawing>
            <wp:anchor distT="0" distB="0" distL="114300" distR="114300" simplePos="0" relativeHeight="251662336" behindDoc="1" locked="0" layoutInCell="1" allowOverlap="1" wp14:anchorId="23ECC9E2" wp14:editId="65AB10A7">
              <wp:simplePos x="0" y="0"/>
              <wp:positionH relativeFrom="page">
                <wp:posOffset>490855</wp:posOffset>
              </wp:positionH>
              <wp:positionV relativeFrom="page">
                <wp:posOffset>302260</wp:posOffset>
              </wp:positionV>
              <wp:extent cx="2301240" cy="340995"/>
              <wp:effectExtent l="0" t="0"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432D" w14:textId="77777777" w:rsidR="005628D8" w:rsidRDefault="005628D8" w:rsidP="005628D8">
                          <w:pPr>
                            <w:spacing w:before="11"/>
                            <w:ind w:left="20" w:right="3"/>
                          </w:pPr>
                          <w: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CC9E2" id="_x0000_t202" coordsize="21600,21600" o:spt="202" path="m,l,21600r21600,l21600,xe">
              <v:stroke joinstyle="miter"/>
              <v:path gradientshapeok="t" o:connecttype="rect"/>
            </v:shapetype>
            <v:shape id="Text Box 10" o:spid="_x0000_s1026" type="#_x0000_t202" style="position:absolute;margin-left:38.65pt;margin-top:23.8pt;width:181.2pt;height:26.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" filled="f" stroked="f">
              <v:textbox inset="0,0,0,0">
                <w:txbxContent>
                  <w:p w14:paraId="7167432D" w14:textId="77777777" w:rsidR="005628D8" w:rsidRDefault="005628D8" w:rsidP="005628D8">
                    <w:pPr>
                      <w:spacing w:before="11"/>
                      <w:ind w:left="20" w:right="3"/>
                    </w:pPr>
                    <w:r>
                      <w:t>United States Department of Agriculture Natural Resources Conservation Service</w:t>
                    </w:r>
                  </w:p>
                </w:txbxContent>
              </v:textbox>
              <w10:wrap anchorx="page" anchory="page"/>
            </v:shape>
          </w:pict>
        </mc:Fallback>
      </mc:AlternateContent>
    </w:r>
    <w:r w:rsidR="00BC2938">
      <mc:AlternateContent>
        <mc:Choice Requires="wps">
          <w:drawing>
            <wp:anchor distT="0" distB="0" distL="114300" distR="114300" simplePos="0" relativeHeight="251664384" behindDoc="1" locked="0" layoutInCell="1" allowOverlap="1" wp14:anchorId="49C44BE9" wp14:editId="344DFDE6">
              <wp:simplePos x="0" y="0"/>
              <wp:positionH relativeFrom="page">
                <wp:posOffset>6009640</wp:posOffset>
              </wp:positionH>
              <wp:positionV relativeFrom="page">
                <wp:posOffset>310342</wp:posOffset>
              </wp:positionV>
              <wp:extent cx="1236345" cy="340995"/>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E7AC" w14:textId="4351B6C9" w:rsidR="005628D8" w:rsidRDefault="005628D8" w:rsidP="00BC2938">
                          <w:pPr>
                            <w:pStyle w:val="NoSpacing"/>
                            <w:jc w:val="right"/>
                          </w:pPr>
                          <w:r>
                            <w:t>NRCS-CPA-02</w:t>
                          </w:r>
                          <w:r w:rsidR="00CB6370">
                            <w:t>8</w:t>
                          </w:r>
                          <w:r>
                            <w:t>-WC</w:t>
                          </w:r>
                        </w:p>
                        <w:p w14:paraId="609E108E" w14:textId="0DFDC475" w:rsidR="00276607" w:rsidRDefault="00BC2938" w:rsidP="00BC2938">
                          <w:pPr>
                            <w:pStyle w:val="NoSpacing"/>
                            <w:jc w:val="right"/>
                          </w:pPr>
                          <w:r>
                            <w:t>December 2022</w:t>
                          </w:r>
                        </w:p>
                        <w:p w14:paraId="77658759" w14:textId="77777777" w:rsidR="005628D8" w:rsidRDefault="005628D8" w:rsidP="00DF6561">
                          <w:pPr>
                            <w:pStyle w:val="NoSpacing"/>
                            <w:jc w:val="center"/>
                          </w:pPr>
                          <w:r>
                            <w:t>August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44BE9" id="Text Box 12" o:spid="_x0000_s1027" type="#_x0000_t202" style="position:absolute;margin-left:473.2pt;margin-top:24.45pt;width:97.35pt;height:26.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" filled="f" stroked="f">
              <v:textbox inset="0,0,0,0">
                <w:txbxContent>
                  <w:p w14:paraId="2415E7AC" w14:textId="4351B6C9" w:rsidR="005628D8" w:rsidRDefault="005628D8" w:rsidP="00BC2938">
                    <w:pPr>
                      <w:pStyle w:val="NoSpacing"/>
                      <w:jc w:val="right"/>
                    </w:pPr>
                    <w:r>
                      <w:t>NRCS-CPA-02</w:t>
                    </w:r>
                    <w:r w:rsidR="00CB6370">
                      <w:t>8</w:t>
                    </w:r>
                    <w:r>
                      <w:t>-WC</w:t>
                    </w:r>
                  </w:p>
                  <w:p w14:paraId="609E108E" w14:textId="0DFDC475" w:rsidR="00276607" w:rsidRDefault="00BC2938" w:rsidP="00BC2938">
                    <w:pPr>
                      <w:pStyle w:val="NoSpacing"/>
                      <w:jc w:val="right"/>
                    </w:pPr>
                    <w:r>
                      <w:t>December 2022</w:t>
                    </w:r>
                  </w:p>
                  <w:p w14:paraId="77658759" w14:textId="77777777" w:rsidR="005628D8" w:rsidRDefault="005628D8" w:rsidP="00DF6561">
                    <w:pPr>
                      <w:pStyle w:val="NoSpacing"/>
                      <w:jc w:val="center"/>
                    </w:pPr>
                    <w:r>
                      <w:t>August 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615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3D54770D"/>
    <w:multiLevelType w:val="hybridMultilevel"/>
    <w:tmpl w:val="72AA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15107"/>
    <w:multiLevelType w:val="hybridMultilevel"/>
    <w:tmpl w:val="CF1A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1E"/>
    <w:rsid w:val="0000079A"/>
    <w:rsid w:val="00003D72"/>
    <w:rsid w:val="0001589A"/>
    <w:rsid w:val="000174A0"/>
    <w:rsid w:val="00050002"/>
    <w:rsid w:val="0005531E"/>
    <w:rsid w:val="00056216"/>
    <w:rsid w:val="0005735B"/>
    <w:rsid w:val="00061524"/>
    <w:rsid w:val="00064046"/>
    <w:rsid w:val="00087526"/>
    <w:rsid w:val="000902DD"/>
    <w:rsid w:val="000A42D7"/>
    <w:rsid w:val="000B7C9E"/>
    <w:rsid w:val="000F1FF2"/>
    <w:rsid w:val="000F424D"/>
    <w:rsid w:val="000F4B0F"/>
    <w:rsid w:val="000F66CC"/>
    <w:rsid w:val="001032BF"/>
    <w:rsid w:val="00111F22"/>
    <w:rsid w:val="001158B7"/>
    <w:rsid w:val="001179F8"/>
    <w:rsid w:val="00134B71"/>
    <w:rsid w:val="00143668"/>
    <w:rsid w:val="001519F2"/>
    <w:rsid w:val="00155B36"/>
    <w:rsid w:val="001623E2"/>
    <w:rsid w:val="001637D7"/>
    <w:rsid w:val="00170F6F"/>
    <w:rsid w:val="00171A01"/>
    <w:rsid w:val="001833F2"/>
    <w:rsid w:val="0018571A"/>
    <w:rsid w:val="001B0F5D"/>
    <w:rsid w:val="001B1B81"/>
    <w:rsid w:val="001B64A6"/>
    <w:rsid w:val="001B6C24"/>
    <w:rsid w:val="001D18D6"/>
    <w:rsid w:val="001D4794"/>
    <w:rsid w:val="001E0AE4"/>
    <w:rsid w:val="001E0FC5"/>
    <w:rsid w:val="001E3037"/>
    <w:rsid w:val="001F1CA6"/>
    <w:rsid w:val="00214865"/>
    <w:rsid w:val="00214D0B"/>
    <w:rsid w:val="00217730"/>
    <w:rsid w:val="00225FB0"/>
    <w:rsid w:val="00243D7C"/>
    <w:rsid w:val="002455C7"/>
    <w:rsid w:val="0025015C"/>
    <w:rsid w:val="00252C8A"/>
    <w:rsid w:val="0025444F"/>
    <w:rsid w:val="00261EB2"/>
    <w:rsid w:val="002725CE"/>
    <w:rsid w:val="00276194"/>
    <w:rsid w:val="00276607"/>
    <w:rsid w:val="00276AE6"/>
    <w:rsid w:val="00282F14"/>
    <w:rsid w:val="0028397D"/>
    <w:rsid w:val="002B1144"/>
    <w:rsid w:val="002B5B0F"/>
    <w:rsid w:val="002C1839"/>
    <w:rsid w:val="002C2CA8"/>
    <w:rsid w:val="002C5DC5"/>
    <w:rsid w:val="002C6486"/>
    <w:rsid w:val="002E188C"/>
    <w:rsid w:val="002E1C0E"/>
    <w:rsid w:val="002E534D"/>
    <w:rsid w:val="002F3AD2"/>
    <w:rsid w:val="002F6081"/>
    <w:rsid w:val="003030DF"/>
    <w:rsid w:val="003263C6"/>
    <w:rsid w:val="00340A2B"/>
    <w:rsid w:val="00340F60"/>
    <w:rsid w:val="003414B3"/>
    <w:rsid w:val="003439FA"/>
    <w:rsid w:val="00356FDC"/>
    <w:rsid w:val="003768A5"/>
    <w:rsid w:val="003A4F0D"/>
    <w:rsid w:val="003B1585"/>
    <w:rsid w:val="003B7418"/>
    <w:rsid w:val="003D6792"/>
    <w:rsid w:val="003F193C"/>
    <w:rsid w:val="003F2248"/>
    <w:rsid w:val="003F720D"/>
    <w:rsid w:val="00400309"/>
    <w:rsid w:val="00403DDF"/>
    <w:rsid w:val="0041534B"/>
    <w:rsid w:val="004212AE"/>
    <w:rsid w:val="00435F54"/>
    <w:rsid w:val="004403AA"/>
    <w:rsid w:val="00452A52"/>
    <w:rsid w:val="00466FA4"/>
    <w:rsid w:val="004771B3"/>
    <w:rsid w:val="004809C4"/>
    <w:rsid w:val="00483B4B"/>
    <w:rsid w:val="004862A1"/>
    <w:rsid w:val="004900AF"/>
    <w:rsid w:val="0049333C"/>
    <w:rsid w:val="00494207"/>
    <w:rsid w:val="004A362B"/>
    <w:rsid w:val="004B0208"/>
    <w:rsid w:val="004B1003"/>
    <w:rsid w:val="004C30D9"/>
    <w:rsid w:val="004C57C7"/>
    <w:rsid w:val="004D44A2"/>
    <w:rsid w:val="004E4A1E"/>
    <w:rsid w:val="004E5802"/>
    <w:rsid w:val="004E6D39"/>
    <w:rsid w:val="004E710E"/>
    <w:rsid w:val="004E7F18"/>
    <w:rsid w:val="004F4084"/>
    <w:rsid w:val="004F7C10"/>
    <w:rsid w:val="00512A32"/>
    <w:rsid w:val="005221E6"/>
    <w:rsid w:val="00522782"/>
    <w:rsid w:val="00524FA1"/>
    <w:rsid w:val="005312B2"/>
    <w:rsid w:val="005357DE"/>
    <w:rsid w:val="00546C1A"/>
    <w:rsid w:val="005476B8"/>
    <w:rsid w:val="00560C0D"/>
    <w:rsid w:val="005628D8"/>
    <w:rsid w:val="00563CD8"/>
    <w:rsid w:val="00564DBD"/>
    <w:rsid w:val="00582128"/>
    <w:rsid w:val="00582C4C"/>
    <w:rsid w:val="00596340"/>
    <w:rsid w:val="005B34AD"/>
    <w:rsid w:val="005C2A57"/>
    <w:rsid w:val="005C6F42"/>
    <w:rsid w:val="005C741F"/>
    <w:rsid w:val="005D5468"/>
    <w:rsid w:val="005D7490"/>
    <w:rsid w:val="005E1FD6"/>
    <w:rsid w:val="005F0D29"/>
    <w:rsid w:val="0062343E"/>
    <w:rsid w:val="00632A12"/>
    <w:rsid w:val="00643F7D"/>
    <w:rsid w:val="0065085C"/>
    <w:rsid w:val="00656A5C"/>
    <w:rsid w:val="00663187"/>
    <w:rsid w:val="00677807"/>
    <w:rsid w:val="006859E8"/>
    <w:rsid w:val="00687E95"/>
    <w:rsid w:val="00693C77"/>
    <w:rsid w:val="006A3315"/>
    <w:rsid w:val="006C0353"/>
    <w:rsid w:val="006C0FD7"/>
    <w:rsid w:val="006C13DC"/>
    <w:rsid w:val="006C1AD9"/>
    <w:rsid w:val="006C2568"/>
    <w:rsid w:val="006C34BF"/>
    <w:rsid w:val="006C526E"/>
    <w:rsid w:val="006D756C"/>
    <w:rsid w:val="006E0255"/>
    <w:rsid w:val="006E0256"/>
    <w:rsid w:val="006F24C8"/>
    <w:rsid w:val="006F751F"/>
    <w:rsid w:val="007035A7"/>
    <w:rsid w:val="007224D3"/>
    <w:rsid w:val="007240C0"/>
    <w:rsid w:val="00743E65"/>
    <w:rsid w:val="007472F7"/>
    <w:rsid w:val="00747947"/>
    <w:rsid w:val="00750677"/>
    <w:rsid w:val="007512B3"/>
    <w:rsid w:val="00782BAC"/>
    <w:rsid w:val="00785A9A"/>
    <w:rsid w:val="00787764"/>
    <w:rsid w:val="007A16CD"/>
    <w:rsid w:val="007A31E6"/>
    <w:rsid w:val="007A755F"/>
    <w:rsid w:val="007A774B"/>
    <w:rsid w:val="007C2EC4"/>
    <w:rsid w:val="007C6D59"/>
    <w:rsid w:val="007D41B7"/>
    <w:rsid w:val="007E2C0C"/>
    <w:rsid w:val="007E7120"/>
    <w:rsid w:val="007F0EBB"/>
    <w:rsid w:val="007F3195"/>
    <w:rsid w:val="008066DB"/>
    <w:rsid w:val="00806949"/>
    <w:rsid w:val="00810E73"/>
    <w:rsid w:val="00812013"/>
    <w:rsid w:val="00814D1D"/>
    <w:rsid w:val="00820CA2"/>
    <w:rsid w:val="00822E91"/>
    <w:rsid w:val="00823BEB"/>
    <w:rsid w:val="00840551"/>
    <w:rsid w:val="0084111D"/>
    <w:rsid w:val="00842D42"/>
    <w:rsid w:val="008516C1"/>
    <w:rsid w:val="00856283"/>
    <w:rsid w:val="00857A43"/>
    <w:rsid w:val="008669DF"/>
    <w:rsid w:val="00866AA6"/>
    <w:rsid w:val="0087013F"/>
    <w:rsid w:val="00871EDF"/>
    <w:rsid w:val="008740DF"/>
    <w:rsid w:val="0087785A"/>
    <w:rsid w:val="00886C52"/>
    <w:rsid w:val="00890FD6"/>
    <w:rsid w:val="00893EBD"/>
    <w:rsid w:val="00894806"/>
    <w:rsid w:val="008B1000"/>
    <w:rsid w:val="008C0184"/>
    <w:rsid w:val="008C19EA"/>
    <w:rsid w:val="008C50AC"/>
    <w:rsid w:val="008D160E"/>
    <w:rsid w:val="008D4ADE"/>
    <w:rsid w:val="008D4E3B"/>
    <w:rsid w:val="008D514A"/>
    <w:rsid w:val="008D5DD7"/>
    <w:rsid w:val="008E478A"/>
    <w:rsid w:val="009140D3"/>
    <w:rsid w:val="009339B6"/>
    <w:rsid w:val="00934B12"/>
    <w:rsid w:val="00936039"/>
    <w:rsid w:val="00936FE9"/>
    <w:rsid w:val="00941C47"/>
    <w:rsid w:val="00961C1D"/>
    <w:rsid w:val="00977E2D"/>
    <w:rsid w:val="00991FB2"/>
    <w:rsid w:val="00992461"/>
    <w:rsid w:val="00994294"/>
    <w:rsid w:val="009A1F57"/>
    <w:rsid w:val="009A4C5B"/>
    <w:rsid w:val="009B1AAD"/>
    <w:rsid w:val="009C0580"/>
    <w:rsid w:val="009D2514"/>
    <w:rsid w:val="009E172F"/>
    <w:rsid w:val="009E33A6"/>
    <w:rsid w:val="009F577E"/>
    <w:rsid w:val="009F7808"/>
    <w:rsid w:val="00A07683"/>
    <w:rsid w:val="00A12B7C"/>
    <w:rsid w:val="00A261BA"/>
    <w:rsid w:val="00A310AA"/>
    <w:rsid w:val="00A31495"/>
    <w:rsid w:val="00A351D6"/>
    <w:rsid w:val="00A40D74"/>
    <w:rsid w:val="00A42DF4"/>
    <w:rsid w:val="00A43452"/>
    <w:rsid w:val="00A45294"/>
    <w:rsid w:val="00A5095F"/>
    <w:rsid w:val="00A603D8"/>
    <w:rsid w:val="00A66EE1"/>
    <w:rsid w:val="00A67026"/>
    <w:rsid w:val="00A7289E"/>
    <w:rsid w:val="00A82522"/>
    <w:rsid w:val="00A8435F"/>
    <w:rsid w:val="00AA39C5"/>
    <w:rsid w:val="00AA55A5"/>
    <w:rsid w:val="00AB4413"/>
    <w:rsid w:val="00AB47DA"/>
    <w:rsid w:val="00AD70EA"/>
    <w:rsid w:val="00B034A1"/>
    <w:rsid w:val="00B068BF"/>
    <w:rsid w:val="00B105CF"/>
    <w:rsid w:val="00B13A0F"/>
    <w:rsid w:val="00B168A6"/>
    <w:rsid w:val="00B24D1D"/>
    <w:rsid w:val="00B32672"/>
    <w:rsid w:val="00B37E88"/>
    <w:rsid w:val="00B5776F"/>
    <w:rsid w:val="00B61E3D"/>
    <w:rsid w:val="00B64E45"/>
    <w:rsid w:val="00B65DFE"/>
    <w:rsid w:val="00B65F5D"/>
    <w:rsid w:val="00B7185F"/>
    <w:rsid w:val="00B73F70"/>
    <w:rsid w:val="00B75C67"/>
    <w:rsid w:val="00B80E96"/>
    <w:rsid w:val="00B810BB"/>
    <w:rsid w:val="00BA170B"/>
    <w:rsid w:val="00BA3254"/>
    <w:rsid w:val="00BB1040"/>
    <w:rsid w:val="00BC2938"/>
    <w:rsid w:val="00BC6772"/>
    <w:rsid w:val="00BD6B5F"/>
    <w:rsid w:val="00BE2EB0"/>
    <w:rsid w:val="00BE4C16"/>
    <w:rsid w:val="00BF0622"/>
    <w:rsid w:val="00BF38EE"/>
    <w:rsid w:val="00BF58F9"/>
    <w:rsid w:val="00C019A0"/>
    <w:rsid w:val="00C02354"/>
    <w:rsid w:val="00C05625"/>
    <w:rsid w:val="00C1668D"/>
    <w:rsid w:val="00C214D8"/>
    <w:rsid w:val="00C26382"/>
    <w:rsid w:val="00C37137"/>
    <w:rsid w:val="00C418E1"/>
    <w:rsid w:val="00C564E7"/>
    <w:rsid w:val="00C6265F"/>
    <w:rsid w:val="00C64983"/>
    <w:rsid w:val="00C67EAC"/>
    <w:rsid w:val="00C73B1E"/>
    <w:rsid w:val="00C77641"/>
    <w:rsid w:val="00C87688"/>
    <w:rsid w:val="00C96853"/>
    <w:rsid w:val="00CB11A3"/>
    <w:rsid w:val="00CB6370"/>
    <w:rsid w:val="00CB7E81"/>
    <w:rsid w:val="00CC2CD4"/>
    <w:rsid w:val="00CD0085"/>
    <w:rsid w:val="00CE139A"/>
    <w:rsid w:val="00D03C22"/>
    <w:rsid w:val="00D13AB2"/>
    <w:rsid w:val="00D16E9F"/>
    <w:rsid w:val="00D27712"/>
    <w:rsid w:val="00D5093A"/>
    <w:rsid w:val="00D5653D"/>
    <w:rsid w:val="00D64947"/>
    <w:rsid w:val="00DA0939"/>
    <w:rsid w:val="00DB1CFD"/>
    <w:rsid w:val="00DB1DCD"/>
    <w:rsid w:val="00DB24C4"/>
    <w:rsid w:val="00DC1692"/>
    <w:rsid w:val="00DC405E"/>
    <w:rsid w:val="00DC46A3"/>
    <w:rsid w:val="00DC7F30"/>
    <w:rsid w:val="00DD69A0"/>
    <w:rsid w:val="00DE1A48"/>
    <w:rsid w:val="00DE2121"/>
    <w:rsid w:val="00DE5183"/>
    <w:rsid w:val="00DF6561"/>
    <w:rsid w:val="00E022B9"/>
    <w:rsid w:val="00E06BAC"/>
    <w:rsid w:val="00E20F57"/>
    <w:rsid w:val="00E26D34"/>
    <w:rsid w:val="00E33A25"/>
    <w:rsid w:val="00E40A06"/>
    <w:rsid w:val="00E4285E"/>
    <w:rsid w:val="00E47FB9"/>
    <w:rsid w:val="00E64473"/>
    <w:rsid w:val="00E66C32"/>
    <w:rsid w:val="00E726E2"/>
    <w:rsid w:val="00E800F8"/>
    <w:rsid w:val="00E83AAA"/>
    <w:rsid w:val="00E85E60"/>
    <w:rsid w:val="00EB17FF"/>
    <w:rsid w:val="00EB2178"/>
    <w:rsid w:val="00EC01D6"/>
    <w:rsid w:val="00EC09C1"/>
    <w:rsid w:val="00EC22DF"/>
    <w:rsid w:val="00EC4E9A"/>
    <w:rsid w:val="00EC5B22"/>
    <w:rsid w:val="00EC6FC9"/>
    <w:rsid w:val="00EF05CE"/>
    <w:rsid w:val="00EF57F9"/>
    <w:rsid w:val="00F02CB7"/>
    <w:rsid w:val="00F21D50"/>
    <w:rsid w:val="00F33EA0"/>
    <w:rsid w:val="00F36128"/>
    <w:rsid w:val="00F520E7"/>
    <w:rsid w:val="00F57665"/>
    <w:rsid w:val="00F7157B"/>
    <w:rsid w:val="00F80C70"/>
    <w:rsid w:val="00F82D97"/>
    <w:rsid w:val="00F874FF"/>
    <w:rsid w:val="00F905CE"/>
    <w:rsid w:val="00F908C5"/>
    <w:rsid w:val="00F92501"/>
    <w:rsid w:val="00F949F3"/>
    <w:rsid w:val="00F94A8C"/>
    <w:rsid w:val="00FA0E3B"/>
    <w:rsid w:val="00FB17E2"/>
    <w:rsid w:val="00FC7042"/>
    <w:rsid w:val="00FC7982"/>
    <w:rsid w:val="00FD5292"/>
    <w:rsid w:val="00FE2041"/>
    <w:rsid w:val="00FF14D5"/>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53AF0"/>
  <w15:chartTrackingRefBased/>
  <w15:docId w15:val="{3C78B0B1-E157-496E-B6D6-A8094583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1"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14D5"/>
    <w:rPr>
      <w:noProof/>
      <w:sz w:val="22"/>
    </w:rPr>
  </w:style>
  <w:style w:type="paragraph" w:styleId="Heading1">
    <w:name w:val="heading 1"/>
    <w:next w:val="NoSpacing"/>
    <w:qFormat/>
    <w:rsid w:val="00400309"/>
    <w:pPr>
      <w:widowControl w:val="0"/>
      <w:spacing w:before="240" w:after="240"/>
      <w:jc w:val="center"/>
      <w:outlineLvl w:val="0"/>
    </w:pPr>
    <w:rPr>
      <w:b/>
      <w:noProof/>
      <w:sz w:val="22"/>
    </w:rPr>
  </w:style>
  <w:style w:type="paragraph" w:styleId="Heading2">
    <w:name w:val="heading 2"/>
    <w:next w:val="Normal"/>
    <w:qFormat/>
    <w:rsid w:val="00DA0939"/>
    <w:pPr>
      <w:spacing w:before="240" w:after="240"/>
      <w:outlineLvl w:val="1"/>
    </w:pPr>
    <w:rPr>
      <w:b/>
      <w:noProof/>
      <w:sz w:val="28"/>
    </w:rPr>
  </w:style>
  <w:style w:type="paragraph" w:styleId="Heading3">
    <w:name w:val="heading 3"/>
    <w:next w:val="Normal"/>
    <w:qFormat/>
    <w:rsid w:val="0005735B"/>
    <w:pPr>
      <w:spacing w:before="240" w:after="240"/>
      <w:jc w:val="center"/>
      <w:outlineLvl w:val="2"/>
    </w:pPr>
    <w:rPr>
      <w:noProof/>
      <w:sz w:val="22"/>
      <w:u w:val="single"/>
    </w:rPr>
  </w:style>
  <w:style w:type="paragraph" w:styleId="Heading4">
    <w:name w:val="heading 4"/>
    <w:next w:val="Normal"/>
    <w:qFormat/>
    <w:rsid w:val="007A31E6"/>
    <w:pPr>
      <w:spacing w:before="240" w:after="240"/>
      <w:ind w:left="432"/>
      <w:outlineLvl w:val="3"/>
    </w:pPr>
    <w:rPr>
      <w:noProof/>
      <w:sz w:val="22"/>
    </w:rPr>
  </w:style>
  <w:style w:type="paragraph" w:styleId="Heading5">
    <w:name w:val="heading 5"/>
    <w:next w:val="Normal"/>
    <w:qFormat/>
    <w:pPr>
      <w:outlineLvl w:val="4"/>
    </w:pPr>
    <w:rPr>
      <w:noProof/>
    </w:rPr>
  </w:style>
  <w:style w:type="paragraph" w:styleId="Heading6">
    <w:name w:val="heading 6"/>
    <w:next w:val="Normal"/>
    <w:qFormat/>
    <w:pPr>
      <w:outlineLvl w:val="5"/>
    </w:pPr>
    <w:rPr>
      <w:noProof/>
    </w:rPr>
  </w:style>
  <w:style w:type="paragraph" w:styleId="Heading7">
    <w:name w:val="heading 7"/>
    <w:next w:val="Normal"/>
    <w:qFormat/>
    <w:pPr>
      <w:outlineLvl w:val="6"/>
    </w:pPr>
    <w:rPr>
      <w:noProof/>
    </w:rPr>
  </w:style>
  <w:style w:type="paragraph" w:styleId="Heading8">
    <w:name w:val="heading 8"/>
    <w:next w:val="Normal"/>
    <w:qFormat/>
    <w:pPr>
      <w:outlineLvl w:val="7"/>
    </w:pPr>
    <w:rPr>
      <w:noProof/>
    </w:rPr>
  </w:style>
  <w:style w:type="paragraph" w:styleId="Heading9">
    <w:name w:val="heading 9"/>
    <w:next w:val="Normal"/>
    <w:qFormat/>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noProof w:val="0"/>
      <w:sz w:val="24"/>
      <w:u w:val="single"/>
    </w:rPr>
  </w:style>
  <w:style w:type="paragraph" w:styleId="BodyTextIndent">
    <w:name w:val="Body Text Indent"/>
    <w:basedOn w:val="Normal"/>
    <w:pPr>
      <w:tabs>
        <w:tab w:val="left" w:pos="1170"/>
      </w:tabs>
      <w:ind w:left="1166" w:hanging="1166"/>
    </w:pPr>
    <w:rPr>
      <w:b/>
      <w:noProof w:val="0"/>
      <w:snapToGrid w:val="0"/>
      <w:color w:val="000000"/>
    </w:rPr>
  </w:style>
  <w:style w:type="paragraph" w:styleId="BodyTextIndent2">
    <w:name w:val="Body Text Indent 2"/>
    <w:basedOn w:val="Normal"/>
    <w:pPr>
      <w:tabs>
        <w:tab w:val="left" w:pos="1170"/>
      </w:tabs>
      <w:ind w:left="1166" w:hanging="1166"/>
    </w:pPr>
    <w:rPr>
      <w:noProof w:val="0"/>
      <w:snapToGrid w:val="0"/>
      <w:color w:val="000000"/>
    </w:rPr>
  </w:style>
  <w:style w:type="paragraph" w:styleId="Header">
    <w:name w:val="header"/>
    <w:basedOn w:val="Normal"/>
    <w:rsid w:val="008066DB"/>
    <w:pPr>
      <w:tabs>
        <w:tab w:val="center" w:pos="4320"/>
        <w:tab w:val="right" w:pos="8640"/>
      </w:tabs>
      <w:spacing w:before="120" w:after="120"/>
    </w:pPr>
  </w:style>
  <w:style w:type="paragraph" w:styleId="Footer">
    <w:name w:val="footer"/>
    <w:basedOn w:val="Normal"/>
    <w:link w:val="FooterChar"/>
    <w:uiPriority w:val="99"/>
    <w:rsid w:val="001E3037"/>
    <w:pPr>
      <w:tabs>
        <w:tab w:val="center" w:pos="4320"/>
        <w:tab w:val="right" w:pos="8640"/>
      </w:tabs>
      <w:spacing w:before="120" w:after="120"/>
    </w:pPr>
  </w:style>
  <w:style w:type="character" w:styleId="Hyperlink">
    <w:name w:val="Hyperlink"/>
    <w:rsid w:val="00EC09C1"/>
    <w:rPr>
      <w:color w:val="0000FF"/>
      <w:u w:val="single"/>
    </w:rPr>
  </w:style>
  <w:style w:type="paragraph" w:customStyle="1" w:styleId="etexttable">
    <w:name w:val="etexttable"/>
    <w:basedOn w:val="Normal"/>
    <w:rsid w:val="00EC09C1"/>
    <w:pPr>
      <w:spacing w:before="100" w:beforeAutospacing="1" w:after="100" w:afterAutospacing="1"/>
    </w:pPr>
    <w:rPr>
      <w:rFonts w:ascii="Verdana" w:hAnsi="Verdana"/>
      <w:noProof w:val="0"/>
      <w:color w:val="000000"/>
      <w:sz w:val="17"/>
      <w:szCs w:val="17"/>
    </w:rPr>
  </w:style>
  <w:style w:type="paragraph" w:customStyle="1" w:styleId="eTable">
    <w:name w:val="eTable"/>
    <w:basedOn w:val="Normal"/>
    <w:link w:val="eTableChar"/>
    <w:rsid w:val="00EC09C1"/>
    <w:pPr>
      <w:outlineLvl w:val="0"/>
    </w:pPr>
    <w:rPr>
      <w:rFonts w:ascii="Verdana,arial" w:hAnsi="Verdana,arial"/>
      <w:noProof w:val="0"/>
      <w:szCs w:val="24"/>
    </w:rPr>
  </w:style>
  <w:style w:type="character" w:customStyle="1" w:styleId="eTableChar">
    <w:name w:val="eTable Char"/>
    <w:link w:val="eTable"/>
    <w:locked/>
    <w:rsid w:val="00EC09C1"/>
    <w:rPr>
      <w:rFonts w:ascii="Verdana,arial" w:hAnsi="Verdana,arial"/>
      <w:sz w:val="22"/>
      <w:szCs w:val="24"/>
    </w:rPr>
  </w:style>
  <w:style w:type="character" w:customStyle="1" w:styleId="FooterChar">
    <w:name w:val="Footer Char"/>
    <w:link w:val="Footer"/>
    <w:uiPriority w:val="99"/>
    <w:rsid w:val="001E3037"/>
    <w:rPr>
      <w:noProof/>
      <w:sz w:val="22"/>
    </w:rPr>
  </w:style>
  <w:style w:type="paragraph" w:styleId="BalloonText">
    <w:name w:val="Balloon Text"/>
    <w:basedOn w:val="Normal"/>
    <w:link w:val="BalloonTextChar"/>
    <w:rsid w:val="00991FB2"/>
    <w:rPr>
      <w:rFonts w:ascii="Segoe UI" w:hAnsi="Segoe UI" w:cs="Segoe UI"/>
      <w:sz w:val="18"/>
      <w:szCs w:val="18"/>
    </w:rPr>
  </w:style>
  <w:style w:type="character" w:customStyle="1" w:styleId="BalloonTextChar">
    <w:name w:val="Balloon Text Char"/>
    <w:link w:val="BalloonText"/>
    <w:rsid w:val="00991FB2"/>
    <w:rPr>
      <w:rFonts w:ascii="Segoe UI" w:hAnsi="Segoe UI" w:cs="Segoe UI"/>
      <w:noProof/>
      <w:sz w:val="18"/>
      <w:szCs w:val="18"/>
    </w:rPr>
  </w:style>
  <w:style w:type="paragraph" w:customStyle="1" w:styleId="Default">
    <w:name w:val="Default"/>
    <w:rsid w:val="00FF14D5"/>
    <w:pPr>
      <w:autoSpaceDE w:val="0"/>
      <w:autoSpaceDN w:val="0"/>
      <w:adjustRightInd w:val="0"/>
    </w:pPr>
    <w:rPr>
      <w:color w:val="000000"/>
      <w:sz w:val="22"/>
      <w:szCs w:val="24"/>
    </w:rPr>
  </w:style>
  <w:style w:type="paragraph" w:customStyle="1" w:styleId="TableParagraph">
    <w:name w:val="Table Paragraph"/>
    <w:basedOn w:val="Normal"/>
    <w:uiPriority w:val="1"/>
    <w:qFormat/>
    <w:rsid w:val="00B068BF"/>
    <w:pPr>
      <w:widowControl w:val="0"/>
      <w:autoSpaceDE w:val="0"/>
      <w:autoSpaceDN w:val="0"/>
    </w:pPr>
    <w:rPr>
      <w:noProof w:val="0"/>
      <w:szCs w:val="22"/>
    </w:rPr>
  </w:style>
  <w:style w:type="paragraph" w:styleId="ListParagraph">
    <w:name w:val="List Paragraph"/>
    <w:basedOn w:val="Normal"/>
    <w:uiPriority w:val="34"/>
    <w:qFormat/>
    <w:rsid w:val="00BD6B5F"/>
    <w:pPr>
      <w:ind w:left="720"/>
      <w:contextualSpacing/>
    </w:pPr>
  </w:style>
  <w:style w:type="character" w:styleId="PlaceholderText">
    <w:name w:val="Placeholder Text"/>
    <w:basedOn w:val="DefaultParagraphFont"/>
    <w:uiPriority w:val="99"/>
    <w:semiHidden/>
    <w:rsid w:val="00941C47"/>
    <w:rPr>
      <w:color w:val="808080"/>
    </w:rPr>
  </w:style>
  <w:style w:type="paragraph" w:styleId="BodyText">
    <w:name w:val="Body Text"/>
    <w:basedOn w:val="Normal"/>
    <w:link w:val="BodyTextChar"/>
    <w:uiPriority w:val="1"/>
    <w:qFormat/>
    <w:rsid w:val="005D5468"/>
  </w:style>
  <w:style w:type="character" w:customStyle="1" w:styleId="BodyTextChar">
    <w:name w:val="Body Text Char"/>
    <w:basedOn w:val="DefaultParagraphFont"/>
    <w:link w:val="BodyText"/>
    <w:uiPriority w:val="1"/>
    <w:rsid w:val="005D5468"/>
    <w:rPr>
      <w:noProof/>
    </w:rPr>
  </w:style>
  <w:style w:type="paragraph" w:styleId="NoSpacing">
    <w:name w:val="No Spacing"/>
    <w:uiPriority w:val="1"/>
    <w:qFormat/>
    <w:rsid w:val="00F33EA0"/>
    <w:rPr>
      <w:noProof/>
      <w:sz w:val="22"/>
    </w:rPr>
  </w:style>
  <w:style w:type="table" w:styleId="TableGrid">
    <w:name w:val="Table Grid"/>
    <w:basedOn w:val="TableNormal"/>
    <w:rsid w:val="00B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8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ennis.schroeder\Desktop\hel%20stuff\cpa026e-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118E96491D53C4CB989A60BE9D2D8A3" ma:contentTypeVersion="1" ma:contentTypeDescription="Create a new document." ma:contentTypeScope="" ma:versionID="d24534a43eb3715cef82e242f4ae5c7e">
  <xsd:schema xmlns:xsd="http://www.w3.org/2001/XMLSchema" xmlns:xs="http://www.w3.org/2001/XMLSchema" xmlns:p="http://schemas.microsoft.com/office/2006/metadata/properties" targetNamespace="http://schemas.microsoft.com/office/2006/metadata/properties" ma:root="true" ma:fieldsID="65be23c65578221b5c50fdc20cf0be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9592BF-3201-4398-B0B4-439720EF204E}">
  <ds:schemaRefs>
    <ds:schemaRef ds:uri="http://schemas.microsoft.com/sharepoint/v3/contenttype/forms"/>
  </ds:schemaRefs>
</ds:datastoreItem>
</file>

<file path=customXml/itemProps2.xml><?xml version="1.0" encoding="utf-8"?>
<ds:datastoreItem xmlns:ds="http://schemas.openxmlformats.org/officeDocument/2006/customXml" ds:itemID="{327A45DB-A2D4-4A53-A577-FBDDD37F9A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978420-16C7-4454-BE0D-366C2427C445}">
  <ds:schemaRefs>
    <ds:schemaRef ds:uri="http://schemas.openxmlformats.org/officeDocument/2006/bibliography"/>
  </ds:schemaRefs>
</ds:datastoreItem>
</file>

<file path=customXml/itemProps4.xml><?xml version="1.0" encoding="utf-8"?>
<ds:datastoreItem xmlns:ds="http://schemas.openxmlformats.org/officeDocument/2006/customXml" ds:itemID="{E694EA85-46CE-4CD6-8DFD-480DC87DB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cpa026e-final.dot</Template>
  <TotalTime>101</TotalTime>
  <Pages>3</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NRCS-CPA-026E HEL Wetland Determination</vt:lpstr>
    </vt:vector>
  </TitlesOfParts>
  <Company>Dell Computer Corporation</Company>
  <LinksUpToDate>false</LinksUpToDate>
  <CharactersWithSpaces>1765</CharactersWithSpaces>
  <SharedDoc>false</SharedDoc>
  <HLinks>
    <vt:vector size="24" baseType="variant">
      <vt:variant>
        <vt:i4>4587539</vt:i4>
      </vt:variant>
      <vt:variant>
        <vt:i4>136</vt:i4>
      </vt:variant>
      <vt:variant>
        <vt:i4>0</vt:i4>
      </vt:variant>
      <vt:variant>
        <vt:i4>5</vt:i4>
      </vt:variant>
      <vt:variant>
        <vt:lpwstr>http://policy.nrcs.usda.gov/viewDirective.aspx?id=1515</vt:lpwstr>
      </vt:variant>
      <vt:variant>
        <vt:lpwstr>substantialincrease#substantialincrease</vt:lpwstr>
      </vt:variant>
      <vt:variant>
        <vt:i4>5308418</vt:i4>
      </vt:variant>
      <vt:variant>
        <vt:i4>133</vt:i4>
      </vt:variant>
      <vt:variant>
        <vt:i4>0</vt:i4>
      </vt:variant>
      <vt:variant>
        <vt:i4>5</vt:i4>
      </vt:variant>
      <vt:variant>
        <vt:lpwstr>http://policy.nrcs.usda.gov/viewerFS.aspx?id=1515</vt:lpwstr>
      </vt:variant>
      <vt:variant>
        <vt:lpwstr/>
      </vt:variant>
      <vt:variant>
        <vt:i4>6225937</vt:i4>
      </vt:variant>
      <vt:variant>
        <vt:i4>130</vt:i4>
      </vt:variant>
      <vt:variant>
        <vt:i4>0</vt:i4>
      </vt:variant>
      <vt:variant>
        <vt:i4>5</vt:i4>
      </vt:variant>
      <vt:variant>
        <vt:lpwstr>http://directives.sc.egov.usda.gov/viewerFS.aspx?id=3701</vt:lpwstr>
      </vt:variant>
      <vt:variant>
        <vt:lpwstr/>
      </vt:variant>
      <vt:variant>
        <vt:i4>6225937</vt:i4>
      </vt:variant>
      <vt:variant>
        <vt:i4>127</vt:i4>
      </vt:variant>
      <vt:variant>
        <vt:i4>0</vt:i4>
      </vt:variant>
      <vt:variant>
        <vt:i4>5</vt:i4>
      </vt:variant>
      <vt:variant>
        <vt:lpwstr>http://directives.sc.egov.usda.gov/viewerFS.aspx?id=3701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NRCS-CPA-026E HEL Wetland Determination</dc:title>
  <dc:subject>HEL Wetland Determination (Wetland Labels) NRCS-CPA-026E</dc:subject>
  <dc:creator>Richard Vaughn</dc:creator>
  <cp:keywords>NRCS-CPA-026E;HEL;WETLAND;DETERMINATION</cp:keywords>
  <dc:description>dennis.schroeder                                         Contact Richard Vaughn 03-20-2008</dc:description>
  <cp:lastModifiedBy>Harwell, Dylan (CTR)- DISC, Vancouver, WA</cp:lastModifiedBy>
  <cp:revision>52</cp:revision>
  <cp:lastPrinted>2015-04-01T19:25:00Z</cp:lastPrinted>
  <dcterms:created xsi:type="dcterms:W3CDTF">2020-08-27T21:23:00Z</dcterms:created>
  <dcterms:modified xsi:type="dcterms:W3CDTF">2022-12-21T20:35:00Z</dcterms:modified>
</cp:coreProperties>
</file>