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0F98" w14:textId="58209D16" w:rsidR="001E3037" w:rsidRPr="001E3037" w:rsidRDefault="001E3037" w:rsidP="001E3037">
      <w:pPr>
        <w:tabs>
          <w:tab w:val="left" w:pos="2472"/>
        </w:tabs>
        <w:rPr>
          <w:szCs w:val="22"/>
        </w:rPr>
      </w:pPr>
    </w:p>
    <w:sectPr w:rsidR="001E3037" w:rsidRPr="001E3037" w:rsidSect="001E30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4BE2" w14:textId="77777777" w:rsidR="00955227" w:rsidRDefault="00955227">
      <w:r>
        <w:separator/>
      </w:r>
    </w:p>
  </w:endnote>
  <w:endnote w:type="continuationSeparator" w:id="0">
    <w:p w14:paraId="11E99097" w14:textId="77777777" w:rsidR="00955227" w:rsidRDefault="0095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5DF8" w14:textId="77777777" w:rsidR="00276607" w:rsidRDefault="00276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601AE51" w14:textId="77777777" w:rsidR="007E2C0C" w:rsidRDefault="007E2C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589E" w14:textId="77777777" w:rsidR="00276607" w:rsidRDefault="00276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6D61" w14:textId="77777777" w:rsidR="00955227" w:rsidRDefault="00955227">
      <w:r>
        <w:separator/>
      </w:r>
    </w:p>
  </w:footnote>
  <w:footnote w:type="continuationSeparator" w:id="0">
    <w:p w14:paraId="10B86887" w14:textId="77777777" w:rsidR="00955227" w:rsidRDefault="00955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D62C" w14:textId="77777777" w:rsidR="00276607" w:rsidRDefault="00276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661B5CCD" w:rsidR="00D27712" w:rsidRDefault="007E2C0C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0BC7919">
              <wp:simplePos x="0" y="0"/>
              <wp:positionH relativeFrom="page">
                <wp:posOffset>484505</wp:posOffset>
              </wp:positionH>
              <wp:positionV relativeFrom="page">
                <wp:posOffset>274955</wp:posOffset>
              </wp:positionV>
              <wp:extent cx="2301240" cy="34099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15pt;margin-top:21.65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54066F3B">
              <wp:simplePos x="0" y="0"/>
              <wp:positionH relativeFrom="page">
                <wp:posOffset>6009640</wp:posOffset>
              </wp:positionH>
              <wp:positionV relativeFrom="page">
                <wp:posOffset>289560</wp:posOffset>
              </wp:positionV>
              <wp:extent cx="1236345" cy="34099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C688408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NRCS-CPA-026-WC</w:t>
                          </w:r>
                        </w:p>
                        <w:p w14:paraId="609E108E" w14:textId="5E051B80" w:rsidR="00276607" w:rsidRDefault="007472F7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2.8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" filled="f" stroked="f">
              <v:textbox inset="0,0,0,0">
                <w:txbxContent>
                  <w:p w14:paraId="2415E7AC" w14:textId="4C688408" w:rsidR="005628D8" w:rsidRDefault="005628D8" w:rsidP="00DF6561">
                    <w:pPr>
                      <w:pStyle w:val="NoSpacing"/>
                      <w:jc w:val="center"/>
                    </w:pPr>
                    <w:r>
                      <w:t>NRCS-CPA-026-WC</w:t>
                    </w:r>
                  </w:p>
                  <w:p w14:paraId="609E108E" w14:textId="5E051B80" w:rsidR="00276607" w:rsidRDefault="007472F7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78F4" w14:textId="77777777" w:rsidR="00276607" w:rsidRDefault="00276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174A0"/>
    <w:rsid w:val="00050002"/>
    <w:rsid w:val="0005531E"/>
    <w:rsid w:val="00056216"/>
    <w:rsid w:val="0005735B"/>
    <w:rsid w:val="00061524"/>
    <w:rsid w:val="00064046"/>
    <w:rsid w:val="000902DD"/>
    <w:rsid w:val="000B7C9E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7730"/>
    <w:rsid w:val="00225FB0"/>
    <w:rsid w:val="002455C7"/>
    <w:rsid w:val="0025015C"/>
    <w:rsid w:val="0025444F"/>
    <w:rsid w:val="00261EB2"/>
    <w:rsid w:val="002725CE"/>
    <w:rsid w:val="00276607"/>
    <w:rsid w:val="00276AE6"/>
    <w:rsid w:val="0028397D"/>
    <w:rsid w:val="002B1144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403DDF"/>
    <w:rsid w:val="0041534B"/>
    <w:rsid w:val="004212AE"/>
    <w:rsid w:val="00435F54"/>
    <w:rsid w:val="004403AA"/>
    <w:rsid w:val="00452A52"/>
    <w:rsid w:val="00466FA4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5085C"/>
    <w:rsid w:val="00656A5C"/>
    <w:rsid w:val="00663187"/>
    <w:rsid w:val="00677807"/>
    <w:rsid w:val="006859E8"/>
    <w:rsid w:val="00687E95"/>
    <w:rsid w:val="00693C77"/>
    <w:rsid w:val="006A3315"/>
    <w:rsid w:val="006C0353"/>
    <w:rsid w:val="006C0FD7"/>
    <w:rsid w:val="006C13DC"/>
    <w:rsid w:val="006C1AD9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240C0"/>
    <w:rsid w:val="00743E65"/>
    <w:rsid w:val="007472F7"/>
    <w:rsid w:val="00747947"/>
    <w:rsid w:val="00750677"/>
    <w:rsid w:val="007512B3"/>
    <w:rsid w:val="00782BAC"/>
    <w:rsid w:val="00787764"/>
    <w:rsid w:val="007A16CD"/>
    <w:rsid w:val="007A31E6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C0184"/>
    <w:rsid w:val="008C19EA"/>
    <w:rsid w:val="008C50AC"/>
    <w:rsid w:val="008D160E"/>
    <w:rsid w:val="008D4ADE"/>
    <w:rsid w:val="008D514A"/>
    <w:rsid w:val="008D5DD7"/>
    <w:rsid w:val="008E478A"/>
    <w:rsid w:val="009140D3"/>
    <w:rsid w:val="009339B6"/>
    <w:rsid w:val="00934B12"/>
    <w:rsid w:val="00936039"/>
    <w:rsid w:val="00936FE9"/>
    <w:rsid w:val="00941C47"/>
    <w:rsid w:val="00955227"/>
    <w:rsid w:val="00961C1D"/>
    <w:rsid w:val="00977E2D"/>
    <w:rsid w:val="00991FB2"/>
    <w:rsid w:val="00994294"/>
    <w:rsid w:val="009A1F57"/>
    <w:rsid w:val="009B1AAD"/>
    <w:rsid w:val="009C0580"/>
    <w:rsid w:val="009D2514"/>
    <w:rsid w:val="009E172F"/>
    <w:rsid w:val="009E33A6"/>
    <w:rsid w:val="009F577E"/>
    <w:rsid w:val="009F7808"/>
    <w:rsid w:val="00A07683"/>
    <w:rsid w:val="00A261BA"/>
    <w:rsid w:val="00A310AA"/>
    <w:rsid w:val="00A31495"/>
    <w:rsid w:val="00A351D6"/>
    <w:rsid w:val="00A40D74"/>
    <w:rsid w:val="00A43452"/>
    <w:rsid w:val="00A45294"/>
    <w:rsid w:val="00A5095F"/>
    <w:rsid w:val="00A603D8"/>
    <w:rsid w:val="00A66EE1"/>
    <w:rsid w:val="00A67026"/>
    <w:rsid w:val="00A7289E"/>
    <w:rsid w:val="00A82522"/>
    <w:rsid w:val="00AA39C5"/>
    <w:rsid w:val="00AA55A5"/>
    <w:rsid w:val="00AB4413"/>
    <w:rsid w:val="00AB47DA"/>
    <w:rsid w:val="00AD70EA"/>
    <w:rsid w:val="00B034A1"/>
    <w:rsid w:val="00B068BF"/>
    <w:rsid w:val="00B105CF"/>
    <w:rsid w:val="00B13A0F"/>
    <w:rsid w:val="00B168A6"/>
    <w:rsid w:val="00B24D1D"/>
    <w:rsid w:val="00B37E88"/>
    <w:rsid w:val="00B5776F"/>
    <w:rsid w:val="00B61E3D"/>
    <w:rsid w:val="00B65DFE"/>
    <w:rsid w:val="00B65F5D"/>
    <w:rsid w:val="00B73F70"/>
    <w:rsid w:val="00B75C67"/>
    <w:rsid w:val="00B810BB"/>
    <w:rsid w:val="00BA170B"/>
    <w:rsid w:val="00BA3254"/>
    <w:rsid w:val="00BB1040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64E7"/>
    <w:rsid w:val="00C6265F"/>
    <w:rsid w:val="00C73B1E"/>
    <w:rsid w:val="00C77641"/>
    <w:rsid w:val="00C87688"/>
    <w:rsid w:val="00CB11A3"/>
    <w:rsid w:val="00CB7E81"/>
    <w:rsid w:val="00CD0085"/>
    <w:rsid w:val="00CE139A"/>
    <w:rsid w:val="00D16E9F"/>
    <w:rsid w:val="00D216F9"/>
    <w:rsid w:val="00D27712"/>
    <w:rsid w:val="00D5093A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E022B9"/>
    <w:rsid w:val="00E06BAC"/>
    <w:rsid w:val="00E20F57"/>
    <w:rsid w:val="00E26D34"/>
    <w:rsid w:val="00E33A25"/>
    <w:rsid w:val="00E40A06"/>
    <w:rsid w:val="00E4285E"/>
    <w:rsid w:val="00E64473"/>
    <w:rsid w:val="00E66C32"/>
    <w:rsid w:val="00E726E2"/>
    <w:rsid w:val="00E800F8"/>
    <w:rsid w:val="00E83AAA"/>
    <w:rsid w:val="00E85E60"/>
    <w:rsid w:val="00EB17FF"/>
    <w:rsid w:val="00EB2178"/>
    <w:rsid w:val="00EC01D6"/>
    <w:rsid w:val="00EC09C1"/>
    <w:rsid w:val="00EC22DF"/>
    <w:rsid w:val="00EC4E9A"/>
    <w:rsid w:val="00EC5B22"/>
    <w:rsid w:val="00EF57F9"/>
    <w:rsid w:val="00F02CB7"/>
    <w:rsid w:val="00F21D50"/>
    <w:rsid w:val="00F36128"/>
    <w:rsid w:val="00F520E7"/>
    <w:rsid w:val="00F57665"/>
    <w:rsid w:val="00F7157B"/>
    <w:rsid w:val="00F80C70"/>
    <w:rsid w:val="00F82D97"/>
    <w:rsid w:val="00F874FF"/>
    <w:rsid w:val="00F905CE"/>
    <w:rsid w:val="00F949F3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pPr>
      <w:spacing w:before="240" w:after="240"/>
    </w:pPr>
    <w:rPr>
      <w:noProof/>
      <w:sz w:val="22"/>
    </w:rPr>
  </w:style>
  <w:style w:type="paragraph" w:styleId="Heading1">
    <w:name w:val="heading 1"/>
    <w:next w:val="Normal"/>
    <w:qFormat/>
    <w:rsid w:val="00D216F9"/>
    <w:pPr>
      <w:keepNext/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DF6561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0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Muniz, Edwin - NRCS, Somerset, NJ</cp:lastModifiedBy>
  <cp:revision>30</cp:revision>
  <cp:lastPrinted>2015-04-01T19:25:00Z</cp:lastPrinted>
  <dcterms:created xsi:type="dcterms:W3CDTF">2020-08-27T21:23:00Z</dcterms:created>
  <dcterms:modified xsi:type="dcterms:W3CDTF">2022-03-22T11:34:00Z</dcterms:modified>
</cp:coreProperties>
</file>